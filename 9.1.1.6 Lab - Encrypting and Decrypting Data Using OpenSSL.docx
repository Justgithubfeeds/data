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C4AAD6" w14:textId="78CB9A53" w:rsidR="00A53125" w:rsidRPr="004B4DC8" w:rsidRDefault="00164274" w:rsidP="003A3C88">
      <w:pPr>
        <w:pStyle w:val="LabTitle"/>
        <w:rPr>
          <w:b w:val="0"/>
        </w:rPr>
      </w:pPr>
      <w:r>
        <w:t>Lab</w:t>
      </w:r>
      <w:r w:rsidR="00B97943">
        <w:t xml:space="preserve"> </w:t>
      </w:r>
      <w:r w:rsidR="00A53125">
        <w:t>- Encrypting and Decrypting Data Using Open</w:t>
      </w:r>
      <w:r w:rsidR="006E1756">
        <w:t>SSL</w:t>
      </w:r>
      <w:r w:rsidR="00A53125">
        <w:t xml:space="preserve"> </w:t>
      </w:r>
    </w:p>
    <w:p w14:paraId="6ABDAF4B" w14:textId="77777777" w:rsidR="009D2C27" w:rsidRPr="00BB73FF" w:rsidRDefault="009D2C27" w:rsidP="00813D30">
      <w:pPr>
        <w:pStyle w:val="LabSection"/>
        <w:numPr>
          <w:ilvl w:val="0"/>
          <w:numId w:val="0"/>
        </w:numPr>
      </w:pPr>
      <w:r w:rsidRPr="00BB73FF">
        <w:t>Objective</w:t>
      </w:r>
      <w:r w:rsidR="006E6581">
        <w:t>s</w:t>
      </w:r>
    </w:p>
    <w:p w14:paraId="09FAB10F" w14:textId="721CFEF3" w:rsidR="00231DCA" w:rsidRPr="006E1756" w:rsidRDefault="00367926" w:rsidP="008402F2">
      <w:pPr>
        <w:pStyle w:val="BodyTextL25Bold"/>
      </w:pPr>
      <w:r w:rsidRPr="006E1756">
        <w:t>Part 1:</w:t>
      </w:r>
      <w:r w:rsidR="006E1756" w:rsidRPr="006E1756">
        <w:t xml:space="preserve"> Encrypting Messages with OpenSSL</w:t>
      </w:r>
    </w:p>
    <w:p w14:paraId="48C2D7F2" w14:textId="2958A1A0" w:rsidR="00D75BB7" w:rsidRPr="0047026E" w:rsidRDefault="005D3E53" w:rsidP="0029101F">
      <w:pPr>
        <w:pStyle w:val="BodyTextL25Bold"/>
      </w:pPr>
      <w:r w:rsidRPr="006E1756">
        <w:t xml:space="preserve">Part 2: </w:t>
      </w:r>
      <w:r w:rsidR="006E1756" w:rsidRPr="006E1756">
        <w:t>Decrypting Messages with OpenSSL</w:t>
      </w:r>
    </w:p>
    <w:p w14:paraId="1F34CDFB" w14:textId="77777777" w:rsidR="00231DCA" w:rsidRPr="008402F2" w:rsidRDefault="000E7BDF" w:rsidP="00813D30">
      <w:pPr>
        <w:pStyle w:val="LabSection"/>
        <w:rPr>
          <w:rFonts w:eastAsia="Arial"/>
        </w:rPr>
      </w:pPr>
      <w:r>
        <w:t>Background / Scenario</w:t>
      </w:r>
    </w:p>
    <w:p w14:paraId="669C01B7" w14:textId="1648E2AE" w:rsidR="00AE2097" w:rsidRDefault="00A05B7A" w:rsidP="00F36E3B">
      <w:pPr>
        <w:pStyle w:val="BodyTextL25"/>
      </w:pPr>
      <w:bookmarkStart w:id="0" w:name="_Toc492961008"/>
      <w:bookmarkStart w:id="1" w:name="_Toc492974528"/>
      <w:bookmarkStart w:id="2" w:name="_Toc492974581"/>
      <w:bookmarkStart w:id="3" w:name="_Toc494171525"/>
      <w:r w:rsidRPr="00A05B7A">
        <w:t xml:space="preserve">OpenSSL is an open source project that provides a robust, commercial-grade, and full-featured toolkit for the Transport Layer Security (TLS) and Secure Sockets Layer (SSL) protocols. It is also a general-purpose cryptography library. </w:t>
      </w:r>
      <w:r>
        <w:t>In this lab</w:t>
      </w:r>
      <w:r w:rsidR="00AF38C4">
        <w:t>,</w:t>
      </w:r>
      <w:r>
        <w:t xml:space="preserve"> </w:t>
      </w:r>
      <w:r w:rsidR="00F36E3B">
        <w:t>you will use OpenSSL to e</w:t>
      </w:r>
      <w:r>
        <w:t>n</w:t>
      </w:r>
      <w:r w:rsidR="00F36E3B">
        <w:t>crypt and decrypt text messages.</w:t>
      </w:r>
    </w:p>
    <w:p w14:paraId="599AFEA2" w14:textId="0B16E726" w:rsidR="00F852D6" w:rsidRPr="00A5627C" w:rsidRDefault="00F852D6" w:rsidP="00D74394">
      <w:pPr>
        <w:pStyle w:val="BodyTextL25"/>
      </w:pPr>
      <w:r w:rsidRPr="00A5627C">
        <w:rPr>
          <w:b/>
        </w:rPr>
        <w:t>Note</w:t>
      </w:r>
      <w:r w:rsidRPr="0029101F">
        <w:t>:</w:t>
      </w:r>
      <w:r w:rsidRPr="00F36E3B">
        <w:t xml:space="preserve"> </w:t>
      </w:r>
      <w:r w:rsidRPr="00A5627C">
        <w:t>While OpenSSL is the de facto cryptography library today, the use presented in this lab is NOT recommended for robust protection</w:t>
      </w:r>
      <w:r w:rsidR="00A5627C" w:rsidRPr="00A5627C">
        <w:t>. Below are two security problems with this lab:</w:t>
      </w:r>
    </w:p>
    <w:p w14:paraId="4A67C8A5" w14:textId="135982FF" w:rsidR="00F852D6" w:rsidRPr="00A5627C" w:rsidRDefault="00A5627C" w:rsidP="0029101F">
      <w:pPr>
        <w:pStyle w:val="SubStepNum"/>
      </w:pPr>
      <w:r w:rsidRPr="00A5627C">
        <w:t>The method described in this lab uses</w:t>
      </w:r>
      <w:r w:rsidR="00F852D6" w:rsidRPr="00A5627C">
        <w:t xml:space="preserve"> a </w:t>
      </w:r>
      <w:r w:rsidRPr="00A5627C">
        <w:t xml:space="preserve">weak </w:t>
      </w:r>
      <w:r w:rsidR="00F852D6" w:rsidRPr="00A5627C">
        <w:t>key derivation function</w:t>
      </w:r>
      <w:r w:rsidRPr="00A5627C">
        <w:t>. The ONLY security is introduced by a very strong password.</w:t>
      </w:r>
    </w:p>
    <w:p w14:paraId="5A70EFC3" w14:textId="483D5130" w:rsidR="00A5627C" w:rsidRPr="00A5627C" w:rsidRDefault="00A5627C" w:rsidP="0029101F">
      <w:pPr>
        <w:pStyle w:val="SubStepNum"/>
      </w:pPr>
      <w:r w:rsidRPr="00A5627C">
        <w:t xml:space="preserve">The </w:t>
      </w:r>
      <w:r w:rsidR="00F852D6" w:rsidRPr="00A5627C">
        <w:t xml:space="preserve">method </w:t>
      </w:r>
      <w:r w:rsidRPr="00A5627C">
        <w:t>described in this lab does</w:t>
      </w:r>
      <w:r w:rsidR="0015456D">
        <w:t xml:space="preserve"> </w:t>
      </w:r>
      <w:r w:rsidRPr="00A5627C">
        <w:t>n</w:t>
      </w:r>
      <w:r w:rsidR="0015456D">
        <w:t>o</w:t>
      </w:r>
      <w:r w:rsidRPr="00A5627C">
        <w:t>t guarantee the integrity of the text file</w:t>
      </w:r>
      <w:r w:rsidR="00F852D6" w:rsidRPr="00A5627C">
        <w:t>.</w:t>
      </w:r>
    </w:p>
    <w:p w14:paraId="3E9534AF" w14:textId="001AB909" w:rsidR="00F852D6" w:rsidRDefault="00F852D6" w:rsidP="0029101F">
      <w:pPr>
        <w:pStyle w:val="BodyTextL25"/>
      </w:pPr>
      <w:r w:rsidRPr="00A5627C">
        <w:t xml:space="preserve">This lab should be </w:t>
      </w:r>
      <w:r w:rsidR="0015456D">
        <w:t>used for</w:t>
      </w:r>
      <w:r w:rsidRPr="00A5627C">
        <w:t xml:space="preserve"> </w:t>
      </w:r>
      <w:r w:rsidR="0015456D">
        <w:t>instructional</w:t>
      </w:r>
      <w:r w:rsidRPr="00A5627C">
        <w:t xml:space="preserve"> purposes only</w:t>
      </w:r>
      <w:r w:rsidR="0015456D">
        <w:t>. The</w:t>
      </w:r>
      <w:r w:rsidRPr="00A5627C">
        <w:t xml:space="preserve"> methods presented here should NOT be used to </w:t>
      </w:r>
      <w:r w:rsidRPr="003A3C88">
        <w:t>secure</w:t>
      </w:r>
      <w:r w:rsidRPr="00A5627C">
        <w:t xml:space="preserve"> truly sensitive data.</w:t>
      </w:r>
    </w:p>
    <w:p w14:paraId="09FAB575" w14:textId="77777777" w:rsidR="00AE2097" w:rsidRDefault="00AE2097" w:rsidP="00813D30">
      <w:pPr>
        <w:pStyle w:val="LabSection"/>
      </w:pPr>
      <w:r>
        <w:t>Required Resources</w:t>
      </w:r>
    </w:p>
    <w:p w14:paraId="43EE5812" w14:textId="77777777" w:rsidR="00433898" w:rsidRDefault="00433898" w:rsidP="00433898">
      <w:pPr>
        <w:pStyle w:val="Bulletlevel1"/>
        <w:rPr>
          <w:noProof/>
        </w:rPr>
      </w:pPr>
      <w:r>
        <w:rPr>
          <w:noProof/>
        </w:rPr>
        <w:t>CyberOps Workstation Virtual Machine</w:t>
      </w:r>
    </w:p>
    <w:p w14:paraId="68F06BCC" w14:textId="29B58C06" w:rsidR="00AE2097" w:rsidRPr="00A05B7A" w:rsidRDefault="00433898" w:rsidP="00433898">
      <w:pPr>
        <w:pStyle w:val="Bulletlevel1"/>
      </w:pPr>
      <w:r>
        <w:rPr>
          <w:noProof/>
        </w:rPr>
        <w:t>Internet access</w:t>
      </w:r>
    </w:p>
    <w:bookmarkEnd w:id="0"/>
    <w:bookmarkEnd w:id="1"/>
    <w:bookmarkEnd w:id="2"/>
    <w:bookmarkEnd w:id="3"/>
    <w:p w14:paraId="24F819D0" w14:textId="432AF6E2" w:rsidR="00231DCA" w:rsidRPr="00164274" w:rsidRDefault="006E1756" w:rsidP="0029101F">
      <w:pPr>
        <w:pStyle w:val="PartHead"/>
        <w:numPr>
          <w:ilvl w:val="0"/>
          <w:numId w:val="22"/>
        </w:numPr>
      </w:pPr>
      <w:r w:rsidRPr="003A3C88">
        <w:t>Encrypting</w:t>
      </w:r>
      <w:r>
        <w:t xml:space="preserve"> Messages with OpenSSL</w:t>
      </w:r>
    </w:p>
    <w:p w14:paraId="0254FEB6" w14:textId="25B0342B" w:rsidR="00F852D6" w:rsidRDefault="00AF5F83" w:rsidP="00107066">
      <w:pPr>
        <w:pStyle w:val="BodyTextL25"/>
      </w:pPr>
      <w:r>
        <w:t>OpenSSL</w:t>
      </w:r>
      <w:r w:rsidR="00F852D6">
        <w:t xml:space="preserve"> can be used as a standalone tool for encryption. </w:t>
      </w:r>
      <w:r w:rsidR="00107066">
        <w:t xml:space="preserve">While many encryption algorithms can be used, this lab focuses on AES. </w:t>
      </w:r>
      <w:r w:rsidR="00F852D6">
        <w:t xml:space="preserve">To </w:t>
      </w:r>
      <w:r w:rsidR="00D74394">
        <w:t xml:space="preserve">use AES to </w:t>
      </w:r>
      <w:r w:rsidR="00F852D6">
        <w:t xml:space="preserve">encrypt a text file </w:t>
      </w:r>
      <w:r w:rsidR="0015456D">
        <w:t>directly</w:t>
      </w:r>
      <w:r w:rsidR="00F852D6">
        <w:t xml:space="preserve"> from the command line using </w:t>
      </w:r>
      <w:r w:rsidR="00107066">
        <w:t>Open</w:t>
      </w:r>
      <w:r w:rsidR="00F852D6">
        <w:t>SSL, follow the steps below:</w:t>
      </w:r>
    </w:p>
    <w:p w14:paraId="55F1EE64" w14:textId="1976A635" w:rsidR="0061544D" w:rsidRPr="00D74394" w:rsidRDefault="00D74394" w:rsidP="00D74394">
      <w:pPr>
        <w:pStyle w:val="StepHead"/>
      </w:pPr>
      <w:r>
        <w:t>Encrypting a Text File</w:t>
      </w:r>
    </w:p>
    <w:p w14:paraId="1DB96FB0" w14:textId="39EBB2C6" w:rsidR="00FD4B6B" w:rsidRDefault="00FD4B6B" w:rsidP="0061544D">
      <w:pPr>
        <w:pStyle w:val="SubStepAlpha"/>
      </w:pPr>
      <w:r>
        <w:t xml:space="preserve">Log into </w:t>
      </w:r>
      <w:r w:rsidR="00D74394">
        <w:t xml:space="preserve">CyberOPS </w:t>
      </w:r>
      <w:r>
        <w:t>Workstation VM.</w:t>
      </w:r>
    </w:p>
    <w:p w14:paraId="053AC2B7" w14:textId="46D3F04A" w:rsidR="0061544D" w:rsidRPr="0029101F" w:rsidRDefault="00FD4B6B" w:rsidP="0061544D">
      <w:pPr>
        <w:pStyle w:val="SubStepAlpha"/>
      </w:pPr>
      <w:r>
        <w:t>O</w:t>
      </w:r>
      <w:r w:rsidR="00D74394">
        <w:t>pen a terminal window.</w:t>
      </w:r>
    </w:p>
    <w:p w14:paraId="3587D39B" w14:textId="73CE11A3" w:rsidR="00FB5BA8" w:rsidRPr="0029101F" w:rsidRDefault="00FB5BA8" w:rsidP="0061544D">
      <w:pPr>
        <w:pStyle w:val="SubStepAlpha"/>
      </w:pPr>
      <w:r>
        <w:t xml:space="preserve">Because the text file to </w:t>
      </w:r>
      <w:r w:rsidR="00C960DE">
        <w:t xml:space="preserve">be </w:t>
      </w:r>
      <w:r>
        <w:t>encrypted i</w:t>
      </w:r>
      <w:r w:rsidR="00C960DE">
        <w:t>s</w:t>
      </w:r>
      <w:r w:rsidR="0015456D">
        <w:t xml:space="preserve"> in</w:t>
      </w:r>
      <w:r>
        <w:t xml:space="preserve"> the /home/analyst/lab.support.files/ directory, change to that directory:</w:t>
      </w:r>
    </w:p>
    <w:p w14:paraId="0AA0545D" w14:textId="5C5D05B1" w:rsidR="00FB5BA8" w:rsidRPr="00F36E3B" w:rsidRDefault="00FB5BA8" w:rsidP="00F36E3B">
      <w:pPr>
        <w:pStyle w:val="CMD"/>
      </w:pPr>
      <w:r w:rsidRPr="00F36E3B">
        <w:t xml:space="preserve">[analyst@secOps ~]$ </w:t>
      </w:r>
      <w:r w:rsidRPr="00F36E3B">
        <w:rPr>
          <w:b/>
        </w:rPr>
        <w:t xml:space="preserve">cd </w:t>
      </w:r>
      <w:r w:rsidR="00815087">
        <w:rPr>
          <w:b/>
        </w:rPr>
        <w:t>.</w:t>
      </w:r>
      <w:r w:rsidRPr="00F36E3B">
        <w:rPr>
          <w:b/>
        </w:rPr>
        <w:t>/lab.support.files/</w:t>
      </w:r>
    </w:p>
    <w:p w14:paraId="4003B302" w14:textId="501264FF" w:rsidR="00FB5BA8" w:rsidRPr="00F36E3B" w:rsidRDefault="00FB5BA8" w:rsidP="00F36E3B">
      <w:pPr>
        <w:pStyle w:val="CMD"/>
      </w:pPr>
      <w:r w:rsidRPr="00F36E3B">
        <w:t>[analyst@secOps lab.support.files]$</w:t>
      </w:r>
    </w:p>
    <w:p w14:paraId="20BC9454" w14:textId="1E6333AA" w:rsidR="00D74394" w:rsidRPr="0029101F" w:rsidRDefault="00D74394" w:rsidP="00D74394">
      <w:pPr>
        <w:pStyle w:val="SubStepAlpha"/>
      </w:pPr>
      <w:r>
        <w:t xml:space="preserve">Type the command below to list the contents of the </w:t>
      </w:r>
      <w:r w:rsidR="00AE4542">
        <w:t xml:space="preserve">encrypted </w:t>
      </w:r>
      <w:r w:rsidRPr="00D74394">
        <w:rPr>
          <w:b/>
        </w:rPr>
        <w:t>letter_to_gra</w:t>
      </w:r>
      <w:r>
        <w:rPr>
          <w:b/>
        </w:rPr>
        <w:t>n</w:t>
      </w:r>
      <w:r w:rsidRPr="00D74394">
        <w:rPr>
          <w:b/>
        </w:rPr>
        <w:t>dma.txt</w:t>
      </w:r>
      <w:r>
        <w:rPr>
          <w:b/>
        </w:rPr>
        <w:t xml:space="preserve"> </w:t>
      </w:r>
      <w:r>
        <w:t>text file on the screen:</w:t>
      </w:r>
    </w:p>
    <w:p w14:paraId="14C68EED" w14:textId="41CA5390" w:rsidR="00D74394" w:rsidRPr="00D74394" w:rsidRDefault="00D74394" w:rsidP="00F36E3B">
      <w:pPr>
        <w:pStyle w:val="CMD"/>
      </w:pPr>
      <w:r w:rsidRPr="00D74394">
        <w:t>[</w:t>
      </w:r>
      <w:r w:rsidR="00FB5BA8" w:rsidRPr="00FB5BA8">
        <w:t xml:space="preserve">analyst@secOps </w:t>
      </w:r>
      <w:r w:rsidR="00FB5BA8">
        <w:t>lab.support.files</w:t>
      </w:r>
      <w:r w:rsidRPr="00D74394">
        <w:t xml:space="preserve">]$ </w:t>
      </w:r>
      <w:r w:rsidRPr="00F36E3B">
        <w:rPr>
          <w:b/>
        </w:rPr>
        <w:t>cat letter_to_grandma.txt</w:t>
      </w:r>
      <w:r w:rsidRPr="00D74394">
        <w:t xml:space="preserve"> </w:t>
      </w:r>
    </w:p>
    <w:p w14:paraId="2065E9E6" w14:textId="77777777" w:rsidR="00D74394" w:rsidRPr="00F36E3B" w:rsidRDefault="00D74394" w:rsidP="00F36E3B">
      <w:pPr>
        <w:pStyle w:val="CMD"/>
      </w:pPr>
      <w:r w:rsidRPr="00F36E3B">
        <w:t>Hi Grandma,</w:t>
      </w:r>
    </w:p>
    <w:p w14:paraId="00CAE131" w14:textId="0CD7ECAC" w:rsidR="00D74394" w:rsidRPr="00F36E3B" w:rsidRDefault="00C960DE" w:rsidP="00F36E3B">
      <w:pPr>
        <w:pStyle w:val="CMD"/>
      </w:pPr>
      <w:r w:rsidRPr="00F36E3B">
        <w:t>I am writ</w:t>
      </w:r>
      <w:r w:rsidR="00D74394" w:rsidRPr="00F36E3B">
        <w:t>ing this letter to thank you for the chocolate chip cookies you sent me. I got them this morning and I have already eaten half of the box! They are absolutely delicious!</w:t>
      </w:r>
    </w:p>
    <w:p w14:paraId="022DD6F7" w14:textId="77777777" w:rsidR="00D74394" w:rsidRPr="00F36E3B" w:rsidRDefault="00D74394" w:rsidP="00F36E3B">
      <w:pPr>
        <w:pStyle w:val="CMD"/>
      </w:pPr>
    </w:p>
    <w:p w14:paraId="339C841F" w14:textId="6EA320BC" w:rsidR="00D74394" w:rsidRPr="00F36E3B" w:rsidRDefault="00D74394" w:rsidP="00F36E3B">
      <w:pPr>
        <w:pStyle w:val="CMD"/>
      </w:pPr>
      <w:r w:rsidRPr="00F36E3B">
        <w:t xml:space="preserve">I wish </w:t>
      </w:r>
      <w:r w:rsidR="0029101F" w:rsidRPr="00F36E3B">
        <w:t xml:space="preserve">you </w:t>
      </w:r>
      <w:r w:rsidRPr="00F36E3B">
        <w:t>all the best. Love,</w:t>
      </w:r>
    </w:p>
    <w:p w14:paraId="168555B1" w14:textId="43878703" w:rsidR="00D74394" w:rsidRPr="00F36E3B" w:rsidRDefault="00D74394" w:rsidP="00F36E3B">
      <w:pPr>
        <w:pStyle w:val="CMD"/>
      </w:pPr>
      <w:r w:rsidRPr="00F36E3B">
        <w:t>Your cookie-eater grandchild.</w:t>
      </w:r>
    </w:p>
    <w:p w14:paraId="15F175E5" w14:textId="0697D004" w:rsidR="00D74394" w:rsidRPr="00F36E3B" w:rsidRDefault="00D74394" w:rsidP="00F36E3B">
      <w:pPr>
        <w:pStyle w:val="CMD"/>
      </w:pPr>
      <w:r w:rsidRPr="00F36E3B">
        <w:t>[</w:t>
      </w:r>
      <w:r w:rsidR="00FB5BA8" w:rsidRPr="00F36E3B">
        <w:t>analyst@secOps lab.support.files</w:t>
      </w:r>
      <w:r w:rsidRPr="00F36E3B">
        <w:t>]$</w:t>
      </w:r>
    </w:p>
    <w:p w14:paraId="438FEB05" w14:textId="0F573454" w:rsidR="0061544D" w:rsidRPr="0029101F" w:rsidRDefault="00FD4B6B" w:rsidP="0061544D">
      <w:pPr>
        <w:pStyle w:val="SubStepAlpha"/>
      </w:pPr>
      <w:r>
        <w:t>F</w:t>
      </w:r>
      <w:r w:rsidR="0061544D">
        <w:t>rom the</w:t>
      </w:r>
      <w:r>
        <w:t xml:space="preserve"> same</w:t>
      </w:r>
      <w:r w:rsidR="0061544D">
        <w:t xml:space="preserve"> terminal window, issue the command below to </w:t>
      </w:r>
      <w:r w:rsidR="00FB5BA8">
        <w:t xml:space="preserve">encrypt the text file. The command will use AES-256 to encrypt the text file and save the encrypted version as </w:t>
      </w:r>
      <w:r w:rsidR="00FB5BA8" w:rsidRPr="00FB5BA8">
        <w:rPr>
          <w:b/>
        </w:rPr>
        <w:t>message.enc</w:t>
      </w:r>
      <w:r w:rsidR="00FB5BA8" w:rsidRPr="005F1AA8">
        <w:t xml:space="preserve">. </w:t>
      </w:r>
      <w:r w:rsidR="00FB5BA8" w:rsidRPr="00FB5BA8">
        <w:t>OpenSSL</w:t>
      </w:r>
      <w:r w:rsidR="00FB5BA8">
        <w:t xml:space="preserve"> will ask for a password and for password confirmation. Provide the password as requested </w:t>
      </w:r>
      <w:r w:rsidR="0029101F">
        <w:t>and be sure to remember the password</w:t>
      </w:r>
      <w:r w:rsidR="00FB5BA8">
        <w:t>.</w:t>
      </w:r>
    </w:p>
    <w:p w14:paraId="7780761A" w14:textId="1DE17C0D" w:rsidR="00FB5BA8" w:rsidRDefault="00FB5BA8" w:rsidP="00F36E3B">
      <w:pPr>
        <w:pStyle w:val="CMD"/>
        <w:rPr>
          <w:b/>
        </w:rPr>
      </w:pPr>
      <w:r w:rsidRPr="00F36E3B">
        <w:t xml:space="preserve">[analyst@secOps lab.support.files]$ </w:t>
      </w:r>
      <w:r w:rsidR="00D74394" w:rsidRPr="00F36E3B">
        <w:rPr>
          <w:b/>
        </w:rPr>
        <w:t>openssl</w:t>
      </w:r>
      <w:r w:rsidRPr="00F36E3B">
        <w:rPr>
          <w:b/>
        </w:rPr>
        <w:t xml:space="preserve"> aes-256-cbc -in letter_to_grandma.txt</w:t>
      </w:r>
      <w:r w:rsidR="00D74394" w:rsidRPr="00F36E3B">
        <w:rPr>
          <w:b/>
        </w:rPr>
        <w:t xml:space="preserve"> -out message.enc</w:t>
      </w:r>
    </w:p>
    <w:p w14:paraId="2C746A65" w14:textId="77777777" w:rsidR="00FD4B6B" w:rsidRDefault="00FD4B6B" w:rsidP="00FD4B6B">
      <w:pPr>
        <w:pStyle w:val="CMD"/>
      </w:pPr>
      <w:r>
        <w:t>enter aes-256-cbc encryption password:</w:t>
      </w:r>
    </w:p>
    <w:p w14:paraId="09228115" w14:textId="77777777" w:rsidR="00FD4B6B" w:rsidRDefault="00FD4B6B" w:rsidP="00FD4B6B">
      <w:pPr>
        <w:pStyle w:val="CMD"/>
      </w:pPr>
      <w:r>
        <w:t>Verifying - enter aes-256-cbc encryption password:</w:t>
      </w:r>
    </w:p>
    <w:p w14:paraId="132DB37C" w14:textId="643634C1" w:rsidR="003E395E" w:rsidRDefault="00FD4B6B" w:rsidP="003E395E">
      <w:pPr>
        <w:pStyle w:val="BodyTextL50"/>
      </w:pPr>
      <w:r w:rsidRPr="00815087">
        <w:rPr>
          <w:rStyle w:val="CMDChar"/>
        </w:rPr>
        <w:t>[analyst@secOps lab.support.files]$</w:t>
      </w:r>
      <w:r w:rsidR="003E395E" w:rsidRPr="00815087">
        <w:rPr>
          <w:rStyle w:val="CMDChar"/>
        </w:rPr>
        <w:br/>
      </w:r>
      <w:r w:rsidR="003E395E">
        <w:br/>
        <w:t>Document the password.</w:t>
      </w:r>
    </w:p>
    <w:p w14:paraId="774CEA46" w14:textId="2F93D904" w:rsidR="003E395E" w:rsidRDefault="003E395E" w:rsidP="003E395E">
      <w:pPr>
        <w:pStyle w:val="BodyTextL50"/>
      </w:pPr>
      <w:r>
        <w:t>____________________________________________________________________________________</w:t>
      </w:r>
    </w:p>
    <w:p w14:paraId="6E60B87D" w14:textId="40F50781" w:rsidR="00FD4B6B" w:rsidRPr="00F36E3B" w:rsidRDefault="00FD4B6B" w:rsidP="00FD4B6B">
      <w:pPr>
        <w:pStyle w:val="CMD"/>
      </w:pPr>
    </w:p>
    <w:p w14:paraId="163FB7BD" w14:textId="0C72B32D" w:rsidR="00FB5BA8" w:rsidRDefault="00FB5BA8" w:rsidP="00FB5BA8">
      <w:pPr>
        <w:pStyle w:val="SubStepAlpha"/>
      </w:pPr>
      <w:r>
        <w:t xml:space="preserve">When the process is finished, use the </w:t>
      </w:r>
      <w:r w:rsidRPr="00FB5BA8">
        <w:rPr>
          <w:b/>
        </w:rPr>
        <w:t>cat</w:t>
      </w:r>
      <w:r>
        <w:t xml:space="preserve"> command again to display the contents of the </w:t>
      </w:r>
      <w:r w:rsidRPr="00FB5BA8">
        <w:rPr>
          <w:b/>
        </w:rPr>
        <w:t>message.enc</w:t>
      </w:r>
      <w:r>
        <w:t xml:space="preserve"> file.</w:t>
      </w:r>
    </w:p>
    <w:p w14:paraId="37002CFF" w14:textId="2750887C" w:rsidR="00FB5BA8" w:rsidRDefault="00FB5BA8" w:rsidP="00F36E3B">
      <w:pPr>
        <w:pStyle w:val="CMD"/>
      </w:pPr>
      <w:r w:rsidRPr="00432823">
        <w:t>[analyst@secOps lab.support.files]$</w:t>
      </w:r>
      <w:r w:rsidRPr="00D74394">
        <w:t xml:space="preserve"> </w:t>
      </w:r>
      <w:r w:rsidRPr="00F36E3B">
        <w:rPr>
          <w:b/>
        </w:rPr>
        <w:t>cat message.enc</w:t>
      </w:r>
    </w:p>
    <w:p w14:paraId="5E37A913" w14:textId="245AEA1A" w:rsidR="006E1756" w:rsidRDefault="00D70D66" w:rsidP="0029101F">
      <w:pPr>
        <w:pStyle w:val="BodyTextL50"/>
      </w:pPr>
      <w:r>
        <w:t xml:space="preserve">Did the contents of the </w:t>
      </w:r>
      <w:r>
        <w:rPr>
          <w:b/>
        </w:rPr>
        <w:t xml:space="preserve">message.enc </w:t>
      </w:r>
      <w:r>
        <w:t>file display correctly</w:t>
      </w:r>
      <w:r w:rsidR="00FB5BA8">
        <w:t>? What does it look like?</w:t>
      </w:r>
      <w:r w:rsidR="005C08B3">
        <w:t xml:space="preserve"> Explain.</w:t>
      </w:r>
    </w:p>
    <w:p w14:paraId="7A112A8F" w14:textId="77777777" w:rsidR="005C08B3" w:rsidRDefault="006E1756" w:rsidP="0029101F">
      <w:pPr>
        <w:pStyle w:val="BodyTextL50"/>
      </w:pPr>
      <w:r>
        <w:t>____________________________________________________________________________________</w:t>
      </w:r>
    </w:p>
    <w:p w14:paraId="185E327E" w14:textId="156203E0" w:rsidR="006E1756" w:rsidRDefault="006E1756" w:rsidP="0029101F">
      <w:pPr>
        <w:pStyle w:val="BodyTextL50"/>
      </w:pPr>
      <w:r>
        <w:t>________________________________________________________</w:t>
      </w:r>
      <w:r w:rsidR="005C08B3">
        <w:t>____________________________</w:t>
      </w:r>
    </w:p>
    <w:p w14:paraId="25E34C4C" w14:textId="08E5B121" w:rsidR="00D70D66" w:rsidRDefault="00D70D66" w:rsidP="00D70D66">
      <w:pPr>
        <w:pStyle w:val="SubStepAlpha"/>
      </w:pPr>
      <w:r>
        <w:t>To make the</w:t>
      </w:r>
      <w:r w:rsidR="004C48B5">
        <w:t xml:space="preserve"> file</w:t>
      </w:r>
      <w:r>
        <w:t xml:space="preserve"> readable, run the OpenSSL command again</w:t>
      </w:r>
      <w:r w:rsidR="0029101F">
        <w:t>,</w:t>
      </w:r>
      <w:r>
        <w:t xml:space="preserve"> but this time add the </w:t>
      </w:r>
      <w:r>
        <w:rPr>
          <w:b/>
        </w:rPr>
        <w:t>-</w:t>
      </w:r>
      <w:r w:rsidRPr="00D70D66">
        <w:rPr>
          <w:b/>
        </w:rPr>
        <w:t>a</w:t>
      </w:r>
      <w:r>
        <w:t xml:space="preserve"> option. The </w:t>
      </w:r>
      <w:r w:rsidRPr="00D70D66">
        <w:rPr>
          <w:b/>
        </w:rPr>
        <w:t>-a</w:t>
      </w:r>
      <w:r>
        <w:t xml:space="preserve"> option tells OpenSSL to encode the encrypted message </w:t>
      </w:r>
      <w:r w:rsidR="003E395E">
        <w:t>using a different encoding method</w:t>
      </w:r>
      <w:r>
        <w:t xml:space="preserve"> </w:t>
      </w:r>
      <w:r w:rsidR="003E395E">
        <w:t xml:space="preserve">of </w:t>
      </w:r>
      <w:r>
        <w:t>Base64 before storing the results in a file.</w:t>
      </w:r>
    </w:p>
    <w:p w14:paraId="2AF1C41F" w14:textId="1AF69972" w:rsidR="00D70D66" w:rsidRDefault="00D70D66" w:rsidP="00D70D66">
      <w:pPr>
        <w:pStyle w:val="SubStepAlpha"/>
        <w:numPr>
          <w:ilvl w:val="0"/>
          <w:numId w:val="0"/>
        </w:numPr>
        <w:ind w:left="720"/>
      </w:pPr>
      <w:r w:rsidRPr="00D70D66">
        <w:rPr>
          <w:b/>
        </w:rPr>
        <w:t>Note</w:t>
      </w:r>
      <w:r w:rsidRPr="0029101F">
        <w:t xml:space="preserve">: </w:t>
      </w:r>
      <w:r w:rsidRPr="00D70D66">
        <w:t xml:space="preserve">Base64 is a group of similar binary-to-text encoding schemes </w:t>
      </w:r>
      <w:r>
        <w:t xml:space="preserve">used to </w:t>
      </w:r>
      <w:r w:rsidRPr="00D70D66">
        <w:t>represent binary data in an ASCII string format.</w:t>
      </w:r>
    </w:p>
    <w:p w14:paraId="0F4FF283" w14:textId="69376635" w:rsidR="00D70D66" w:rsidRDefault="00D70D66" w:rsidP="00F36E3B">
      <w:pPr>
        <w:pStyle w:val="CMD"/>
        <w:rPr>
          <w:b/>
        </w:rPr>
      </w:pPr>
      <w:r w:rsidRPr="00F36E3B">
        <w:t xml:space="preserve">[analyst@secOps lab.support.files]$ </w:t>
      </w:r>
      <w:r w:rsidRPr="00F36E3B">
        <w:rPr>
          <w:b/>
        </w:rPr>
        <w:t xml:space="preserve">openssl aes-256-cbc </w:t>
      </w:r>
      <w:r w:rsidR="004069AF" w:rsidRPr="00F36E3B">
        <w:rPr>
          <w:b/>
        </w:rPr>
        <w:t xml:space="preserve">-a </w:t>
      </w:r>
      <w:r w:rsidRPr="00F36E3B">
        <w:rPr>
          <w:b/>
        </w:rPr>
        <w:t>-in letter_to_grandma.txt -out message.enc</w:t>
      </w:r>
    </w:p>
    <w:p w14:paraId="186E98C4" w14:textId="77777777" w:rsidR="00FD4B6B" w:rsidRDefault="00FD4B6B" w:rsidP="00FD4B6B">
      <w:pPr>
        <w:pStyle w:val="CMD"/>
      </w:pPr>
      <w:r>
        <w:t>enter aes-256-cbc encryption password:</w:t>
      </w:r>
    </w:p>
    <w:p w14:paraId="0D58F3EC" w14:textId="65E74A27" w:rsidR="00FD4B6B" w:rsidRPr="00F36E3B" w:rsidRDefault="00FD4B6B" w:rsidP="00FD4B6B">
      <w:pPr>
        <w:pStyle w:val="CMD"/>
      </w:pPr>
      <w:r>
        <w:t>Verifying - enter aes-256-cbc encryption password:</w:t>
      </w:r>
    </w:p>
    <w:p w14:paraId="709D6EBA" w14:textId="08900E16" w:rsidR="00D70D66" w:rsidRDefault="00D70D66" w:rsidP="00D70D66">
      <w:pPr>
        <w:pStyle w:val="SubStepAlpha"/>
      </w:pPr>
      <w:r>
        <w:t xml:space="preserve">Once again, use the </w:t>
      </w:r>
      <w:r w:rsidRPr="004069AF">
        <w:rPr>
          <w:b/>
        </w:rPr>
        <w:t>cat</w:t>
      </w:r>
      <w:r>
        <w:t xml:space="preserve"> command to display the contents of the, now re-</w:t>
      </w:r>
      <w:r w:rsidR="006D409F">
        <w:t>generated</w:t>
      </w:r>
      <w:r>
        <w:t xml:space="preserve">, </w:t>
      </w:r>
      <w:r w:rsidRPr="00D70D66">
        <w:rPr>
          <w:b/>
        </w:rPr>
        <w:t>message.enc</w:t>
      </w:r>
      <w:r w:rsidR="004069AF">
        <w:t xml:space="preserve"> file:</w:t>
      </w:r>
    </w:p>
    <w:p w14:paraId="01489450" w14:textId="1F6B6FF7" w:rsidR="00D70D66" w:rsidRDefault="00D70D66" w:rsidP="00D70D66">
      <w:pPr>
        <w:pStyle w:val="SubStepAlpha"/>
        <w:numPr>
          <w:ilvl w:val="0"/>
          <w:numId w:val="0"/>
        </w:numPr>
        <w:ind w:left="720"/>
      </w:pPr>
      <w:r w:rsidRPr="00D70D66">
        <w:rPr>
          <w:b/>
        </w:rPr>
        <w:t>Note</w:t>
      </w:r>
      <w:r w:rsidRPr="0029101F">
        <w:t>:</w:t>
      </w:r>
      <w:r w:rsidRPr="00A85D6F">
        <w:t xml:space="preserve"> </w:t>
      </w:r>
      <w:r>
        <w:t xml:space="preserve">The contents of </w:t>
      </w:r>
      <w:r w:rsidRPr="006D409F">
        <w:rPr>
          <w:b/>
        </w:rPr>
        <w:t>message.enc</w:t>
      </w:r>
      <w:r>
        <w:t xml:space="preserve"> will vary.</w:t>
      </w:r>
    </w:p>
    <w:p w14:paraId="7DF4A6E0" w14:textId="5AAD8C27" w:rsidR="00D70D66" w:rsidRDefault="00D70D66" w:rsidP="00F36E3B">
      <w:pPr>
        <w:pStyle w:val="CMD"/>
      </w:pPr>
      <w:r w:rsidRPr="00D70D66">
        <w:t xml:space="preserve">[analyst@secOps lab.support.files]$ </w:t>
      </w:r>
      <w:r w:rsidRPr="00F36E3B">
        <w:rPr>
          <w:b/>
        </w:rPr>
        <w:t>cat message.enc</w:t>
      </w:r>
    </w:p>
    <w:p w14:paraId="10818166" w14:textId="77777777" w:rsidR="00D70D66" w:rsidRDefault="00D70D66" w:rsidP="00F36E3B">
      <w:pPr>
        <w:pStyle w:val="CMD"/>
      </w:pPr>
      <w:r>
        <w:t>U2FsdGVkX19ApWyrn8RD5zNp0RPCuMGZ98wDc26u/vmj1zyDXobGQhm/dDRZasG7</w:t>
      </w:r>
    </w:p>
    <w:p w14:paraId="534DE0B9" w14:textId="77777777" w:rsidR="00D70D66" w:rsidRDefault="00D70D66" w:rsidP="00F36E3B">
      <w:pPr>
        <w:pStyle w:val="CMD"/>
      </w:pPr>
      <w:r>
        <w:t>rfnth5Q8NHValEw8vipKGM66dNFyyr9/hJUzCoqhFpRHgNn+Xs5+TOtz/QCPN1bi</w:t>
      </w:r>
    </w:p>
    <w:p w14:paraId="6DB2FBA9" w14:textId="77777777" w:rsidR="00D70D66" w:rsidRDefault="00D70D66" w:rsidP="00F36E3B">
      <w:pPr>
        <w:pStyle w:val="CMD"/>
      </w:pPr>
      <w:r>
        <w:t>08LGTSzOpfkg76XDCk8uPy1hl/+Ng92sM5rgMzLXfEXtaYe5UgwOD42U/U6q73pj</w:t>
      </w:r>
    </w:p>
    <w:p w14:paraId="066D762A" w14:textId="77777777" w:rsidR="00D70D66" w:rsidRDefault="00D70D66" w:rsidP="00F36E3B">
      <w:pPr>
        <w:pStyle w:val="CMD"/>
      </w:pPr>
      <w:r>
        <w:t>a1ksQrTWsv5mtN7y6mh02Wobo3A1ooHrM7niOwK1a3YKrSp+ZhYzVTrtksWDl6Ci</w:t>
      </w:r>
    </w:p>
    <w:p w14:paraId="305ACECC" w14:textId="77777777" w:rsidR="00D70D66" w:rsidRDefault="00D70D66" w:rsidP="00F36E3B">
      <w:pPr>
        <w:pStyle w:val="CMD"/>
      </w:pPr>
      <w:r>
        <w:t>XMufkv+FOGn+SoEEuh7l4fk0LIPEfGsExVFB4TGdTiZQApRw74rTAZaE/dopaJn0</w:t>
      </w:r>
    </w:p>
    <w:p w14:paraId="26BC4206" w14:textId="77777777" w:rsidR="00D70D66" w:rsidRDefault="00D70D66" w:rsidP="00F36E3B">
      <w:pPr>
        <w:pStyle w:val="CMD"/>
      </w:pPr>
      <w:r>
        <w:t>sJmR3+3C+dmgzZIKEHWsJ2pgLvj2Sme79J/XxwQVNpw=</w:t>
      </w:r>
    </w:p>
    <w:p w14:paraId="6CC3AC54" w14:textId="38E98B11" w:rsidR="00D70D66" w:rsidRDefault="00D70D66" w:rsidP="00F36E3B">
      <w:pPr>
        <w:pStyle w:val="CMD"/>
      </w:pPr>
      <w:r w:rsidRPr="00D70D66">
        <w:t>[analyst@secOps lab.support.files]$</w:t>
      </w:r>
    </w:p>
    <w:p w14:paraId="6FBD69EF" w14:textId="1AAAF9DB" w:rsidR="00D70D66" w:rsidRDefault="00D70D66" w:rsidP="002F0E6B">
      <w:pPr>
        <w:pStyle w:val="BodyTextL50"/>
        <w:keepNext/>
      </w:pPr>
      <w:r>
        <w:lastRenderedPageBreak/>
        <w:t xml:space="preserve">Is </w:t>
      </w:r>
      <w:r>
        <w:rPr>
          <w:b/>
        </w:rPr>
        <w:t xml:space="preserve">message.enc </w:t>
      </w:r>
      <w:r>
        <w:t xml:space="preserve">displayed correctly now? </w:t>
      </w:r>
      <w:r w:rsidR="00F36E3B">
        <w:t>Explain.</w:t>
      </w:r>
    </w:p>
    <w:p w14:paraId="10C56A04" w14:textId="77777777" w:rsidR="00A85D6F" w:rsidRDefault="00D70D66" w:rsidP="002F0E6B">
      <w:pPr>
        <w:pStyle w:val="BodyTextL50"/>
        <w:keepNext/>
      </w:pPr>
      <w:r>
        <w:t>____________________________________________________________________________________</w:t>
      </w:r>
    </w:p>
    <w:p w14:paraId="5095DB47" w14:textId="277DBA31" w:rsidR="00D70D66" w:rsidRDefault="00D70D66" w:rsidP="0029101F">
      <w:pPr>
        <w:pStyle w:val="BodyTextL50"/>
      </w:pPr>
      <w:r>
        <w:t>________________________________________________________</w:t>
      </w:r>
      <w:r w:rsidR="00A85D6F">
        <w:t>____________________________</w:t>
      </w:r>
    </w:p>
    <w:p w14:paraId="6D70EC6F" w14:textId="5144F6A9" w:rsidR="006D409F" w:rsidRDefault="006D409F" w:rsidP="0029101F">
      <w:pPr>
        <w:pStyle w:val="BodyTextL50"/>
      </w:pPr>
      <w:r>
        <w:t xml:space="preserve">Can you think of a benefit of having </w:t>
      </w:r>
      <w:r w:rsidRPr="006D409F">
        <w:rPr>
          <w:b/>
        </w:rPr>
        <w:t>message.enc</w:t>
      </w:r>
      <w:r>
        <w:t xml:space="preserve"> Base64-encoded?</w:t>
      </w:r>
    </w:p>
    <w:p w14:paraId="74785810" w14:textId="77777777" w:rsidR="00A85D6F" w:rsidRDefault="006D409F" w:rsidP="0029101F">
      <w:pPr>
        <w:pStyle w:val="BodyTextL50"/>
      </w:pPr>
      <w:r>
        <w:t>____________________________________________________________________________________</w:t>
      </w:r>
    </w:p>
    <w:p w14:paraId="202B620D" w14:textId="4D7B7DF5" w:rsidR="006D409F" w:rsidRDefault="006D409F" w:rsidP="0029101F">
      <w:pPr>
        <w:pStyle w:val="BodyTextL50"/>
      </w:pPr>
      <w:r>
        <w:t>________________________________________________________</w:t>
      </w:r>
      <w:r w:rsidR="00A85D6F">
        <w:t>____________________________</w:t>
      </w:r>
    </w:p>
    <w:p w14:paraId="17886B5E" w14:textId="0A9E8262" w:rsidR="00231DCA" w:rsidRPr="00164274" w:rsidRDefault="006E1756" w:rsidP="00231DCA">
      <w:pPr>
        <w:pStyle w:val="PartHead"/>
      </w:pPr>
      <w:r w:rsidRPr="006E1756">
        <w:t>Decrypting Messages with OpenSSL</w:t>
      </w:r>
    </w:p>
    <w:p w14:paraId="410F41F2" w14:textId="14D84614" w:rsidR="00737394" w:rsidRDefault="006D409F" w:rsidP="001A67A4">
      <w:pPr>
        <w:pStyle w:val="BodyTextL25"/>
      </w:pPr>
      <w:r>
        <w:t xml:space="preserve">With a similar OpenSSL command, it is possible to decrypt </w:t>
      </w:r>
      <w:r w:rsidRPr="006D409F">
        <w:rPr>
          <w:b/>
        </w:rPr>
        <w:t>message.enc</w:t>
      </w:r>
      <w:r>
        <w:t>.</w:t>
      </w:r>
    </w:p>
    <w:p w14:paraId="0A624DE0" w14:textId="70E2158C" w:rsidR="00737394" w:rsidRDefault="006D409F" w:rsidP="00737394">
      <w:pPr>
        <w:pStyle w:val="SubStepAlpha"/>
      </w:pPr>
      <w:r>
        <w:t>Use the command below to decrypt message.enc:</w:t>
      </w:r>
    </w:p>
    <w:p w14:paraId="49C79FF9" w14:textId="002ADC6E" w:rsidR="006E1756" w:rsidRPr="00F36E3B" w:rsidRDefault="006D409F" w:rsidP="00F36E3B">
      <w:pPr>
        <w:pStyle w:val="CMD"/>
      </w:pPr>
      <w:r w:rsidRPr="00F36E3B">
        <w:t xml:space="preserve">[analyst@secOps lab.support.files]$ </w:t>
      </w:r>
      <w:r w:rsidRPr="00F36E3B">
        <w:rPr>
          <w:b/>
        </w:rPr>
        <w:t>openssl aes-256-cbc –a -d -in message.enc -out decrypted_letter.txt</w:t>
      </w:r>
    </w:p>
    <w:p w14:paraId="4E7EDEE8" w14:textId="2F6B26D8" w:rsidR="006D409F" w:rsidRDefault="006D409F" w:rsidP="006D409F">
      <w:pPr>
        <w:pStyle w:val="SubStepAlpha"/>
      </w:pPr>
      <w:r>
        <w:t>OpenSSL will ask for the password used to encrypt the file. Enter the same password again.</w:t>
      </w:r>
    </w:p>
    <w:p w14:paraId="03CECBC0" w14:textId="618444A2" w:rsidR="006D409F" w:rsidRDefault="006D409F" w:rsidP="006D409F">
      <w:pPr>
        <w:pStyle w:val="SubStepAlpha"/>
      </w:pPr>
      <w:r>
        <w:t xml:space="preserve">When OpenSSL finishes decrypting the </w:t>
      </w:r>
      <w:r w:rsidRPr="006D409F">
        <w:rPr>
          <w:b/>
        </w:rPr>
        <w:t>message.enc</w:t>
      </w:r>
      <w:r>
        <w:t xml:space="preserve"> file, it save</w:t>
      </w:r>
      <w:r w:rsidR="0029101F">
        <w:t>s</w:t>
      </w:r>
      <w:r>
        <w:t xml:space="preserve"> the decrypted message in a text file called </w:t>
      </w:r>
      <w:r w:rsidRPr="006D409F">
        <w:rPr>
          <w:b/>
        </w:rPr>
        <w:t>decrypted_letter.txt</w:t>
      </w:r>
      <w:r>
        <w:t xml:space="preserve">. Use the </w:t>
      </w:r>
      <w:r w:rsidRPr="006D409F">
        <w:rPr>
          <w:b/>
        </w:rPr>
        <w:t>cat</w:t>
      </w:r>
      <w:r>
        <w:t xml:space="preserve"> display the contents of </w:t>
      </w:r>
      <w:r w:rsidRPr="006D409F">
        <w:rPr>
          <w:b/>
        </w:rPr>
        <w:t>decrypted_letter.txt</w:t>
      </w:r>
      <w:r>
        <w:t>:</w:t>
      </w:r>
    </w:p>
    <w:p w14:paraId="17206AE5" w14:textId="07572255" w:rsidR="006D409F" w:rsidRPr="00F36E3B" w:rsidRDefault="006D409F" w:rsidP="00F36E3B">
      <w:pPr>
        <w:pStyle w:val="CMD"/>
        <w:rPr>
          <w:b/>
        </w:rPr>
      </w:pPr>
      <w:r w:rsidRPr="006D409F">
        <w:t>[analyst@secOps lab.support.files]$</w:t>
      </w:r>
      <w:r w:rsidRPr="00FB5BA8">
        <w:t xml:space="preserve"> </w:t>
      </w:r>
      <w:r w:rsidRPr="00F36E3B">
        <w:rPr>
          <w:b/>
        </w:rPr>
        <w:t>cat decrypted_letter.txt</w:t>
      </w:r>
    </w:p>
    <w:p w14:paraId="4AFC9273" w14:textId="240BE4C2" w:rsidR="001541F2" w:rsidRDefault="006D409F" w:rsidP="0029101F">
      <w:pPr>
        <w:pStyle w:val="BodyTextL50"/>
      </w:pPr>
      <w:r>
        <w:t>Was the letter decrypted correctly</w:t>
      </w:r>
      <w:r w:rsidR="001541F2">
        <w:t>?</w:t>
      </w:r>
    </w:p>
    <w:p w14:paraId="4184D76C" w14:textId="77777777" w:rsidR="00DA566D" w:rsidRDefault="001541F2" w:rsidP="0029101F">
      <w:pPr>
        <w:pStyle w:val="BodyTextL50"/>
      </w:pPr>
      <w:r>
        <w:t>____________________________________________________________________________________</w:t>
      </w:r>
    </w:p>
    <w:p w14:paraId="568B356B" w14:textId="4D9F484E" w:rsidR="001541F2" w:rsidRDefault="001541F2" w:rsidP="0029101F">
      <w:pPr>
        <w:pStyle w:val="BodyTextL50"/>
      </w:pPr>
      <w:r>
        <w:t>________________________________________________________</w:t>
      </w:r>
      <w:r w:rsidR="00DA566D">
        <w:t>____________________________</w:t>
      </w:r>
    </w:p>
    <w:p w14:paraId="42E166B0" w14:textId="72B4EE62" w:rsidR="006D409F" w:rsidRDefault="006D409F" w:rsidP="0029101F">
      <w:pPr>
        <w:pStyle w:val="BodyTextL50"/>
      </w:pPr>
      <w:r>
        <w:t xml:space="preserve">The command used to decrypt also contains -a option. Can you </w:t>
      </w:r>
      <w:r w:rsidR="0029101F">
        <w:t>explain</w:t>
      </w:r>
      <w:r>
        <w:t>?</w:t>
      </w:r>
    </w:p>
    <w:p w14:paraId="6BFC869E" w14:textId="77777777" w:rsidR="00DA566D" w:rsidRDefault="006D409F" w:rsidP="0029101F">
      <w:pPr>
        <w:pStyle w:val="BodyTextL50"/>
      </w:pPr>
      <w:r>
        <w:t>____________________________________________________________________________________</w:t>
      </w:r>
    </w:p>
    <w:p w14:paraId="5C2D4C0C" w14:textId="1E42281A" w:rsidR="006D409F" w:rsidRDefault="006D409F" w:rsidP="0029101F">
      <w:pPr>
        <w:pStyle w:val="BodyTextL50"/>
      </w:pPr>
      <w:r>
        <w:t>________________________________________________________</w:t>
      </w:r>
      <w:r w:rsidR="00DA566D">
        <w:t>____________________________</w:t>
      </w:r>
      <w:bookmarkStart w:id="4" w:name="_GoBack"/>
      <w:bookmarkEnd w:id="4"/>
    </w:p>
    <w:sectPr w:rsidR="006D409F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5BE7D5" w14:textId="77777777" w:rsidR="008D7459" w:rsidRDefault="008D7459" w:rsidP="001F65D5">
      <w:pPr>
        <w:spacing w:after="0" w:line="240" w:lineRule="auto"/>
      </w:pPr>
      <w:r>
        <w:separator/>
      </w:r>
    </w:p>
    <w:p w14:paraId="0FD9BF5B" w14:textId="77777777" w:rsidR="008D7459" w:rsidRDefault="008D7459"/>
  </w:endnote>
  <w:endnote w:type="continuationSeparator" w:id="0">
    <w:p w14:paraId="1433AEA1" w14:textId="77777777" w:rsidR="008D7459" w:rsidRDefault="008D7459" w:rsidP="001F65D5">
      <w:pPr>
        <w:spacing w:after="0" w:line="240" w:lineRule="auto"/>
      </w:pPr>
      <w:r>
        <w:continuationSeparator/>
      </w:r>
    </w:p>
    <w:p w14:paraId="1DBF1F8C" w14:textId="77777777" w:rsidR="008D7459" w:rsidRDefault="008D74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B77E28" w14:textId="62695FDB" w:rsidR="00FC6862" w:rsidRPr="00F148B9" w:rsidRDefault="00F148B9" w:rsidP="00F148B9">
    <w:pPr>
      <w:pStyle w:val="Footer"/>
      <w:tabs>
        <w:tab w:val="right" w:pos="7200"/>
      </w:tabs>
      <w:rPr>
        <w:szCs w:val="16"/>
      </w:rPr>
    </w:pPr>
    <w:r w:rsidRPr="00B31F19">
      <w:sym w:font="Symbol" w:char="F0E3"/>
    </w:r>
    <w:r>
      <w:t xml:space="preserve"> </w:t>
    </w:r>
    <w:r w:rsidRPr="00B31F19">
      <w:t>Cisco and/or its affiliates. All rights reserved. Cisco Confidential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B4DC8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B4DC8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558628" w14:textId="52AE8C15" w:rsidR="00FC6862" w:rsidRPr="00F148B9" w:rsidRDefault="00F148B9" w:rsidP="00F148B9">
    <w:pPr>
      <w:pStyle w:val="Footer"/>
      <w:tabs>
        <w:tab w:val="right" w:pos="7200"/>
      </w:tabs>
      <w:rPr>
        <w:szCs w:val="16"/>
      </w:rPr>
    </w:pPr>
    <w:r w:rsidRPr="00B31F19">
      <w:sym w:font="Symbol" w:char="F0E3"/>
    </w:r>
    <w:r>
      <w:t xml:space="preserve"> </w:t>
    </w:r>
    <w:r w:rsidRPr="00B31F19">
      <w:t>Cisco and/or its affiliates. All rights reserved. Cisco Confidential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B4DC8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B4DC8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66F3C2" w14:textId="77777777" w:rsidR="008D7459" w:rsidRDefault="008D7459" w:rsidP="001F65D5">
      <w:pPr>
        <w:spacing w:after="0" w:line="240" w:lineRule="auto"/>
      </w:pPr>
      <w:r>
        <w:separator/>
      </w:r>
    </w:p>
    <w:p w14:paraId="60A225D4" w14:textId="77777777" w:rsidR="008D7459" w:rsidRDefault="008D7459"/>
  </w:footnote>
  <w:footnote w:type="continuationSeparator" w:id="0">
    <w:p w14:paraId="49FE3027" w14:textId="77777777" w:rsidR="008D7459" w:rsidRDefault="008D7459" w:rsidP="001F65D5">
      <w:pPr>
        <w:spacing w:after="0" w:line="240" w:lineRule="auto"/>
      </w:pPr>
      <w:r>
        <w:continuationSeparator/>
      </w:r>
    </w:p>
    <w:p w14:paraId="378A1FAF" w14:textId="77777777" w:rsidR="008D7459" w:rsidRDefault="008D74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F2D82D" w14:textId="1EB5B5D7" w:rsidR="00FC6862" w:rsidRDefault="00311AE0" w:rsidP="00127112">
    <w:pPr>
      <w:pStyle w:val="PageHead"/>
    </w:pPr>
    <w:r>
      <w:t xml:space="preserve">Lab </w:t>
    </w:r>
    <w:r w:rsidR="005C08B3">
      <w:t>– Encrypting and Decrypting Data using OpenSSL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9CD77" w14:textId="7C7AF2E3" w:rsidR="00926CB2" w:rsidRDefault="00F148B9">
    <w:r w:rsidRPr="003503B9">
      <w:rPr>
        <w:noProof/>
      </w:rPr>
      <w:drawing>
        <wp:inline distT="0" distB="0" distL="0" distR="0" wp14:anchorId="13C4E514" wp14:editId="339E0C32">
          <wp:extent cx="2514600" cy="579755"/>
          <wp:effectExtent l="0" t="0" r="0" b="0"/>
          <wp:docPr id="3" name="Picture 3" descr="Cisco Networking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4600" cy="579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9CBFF88" w14:textId="77777777" w:rsidR="00FC6862" w:rsidRDefault="00FC68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0A2F"/>
    <w:multiLevelType w:val="hybridMultilevel"/>
    <w:tmpl w:val="B8FC14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907BEB"/>
    <w:multiLevelType w:val="hybridMultilevel"/>
    <w:tmpl w:val="86B8AC5C"/>
    <w:lvl w:ilvl="0" w:tplc="C6EAA2E0">
      <w:start w:val="1"/>
      <w:numFmt w:val="bullet"/>
      <w:pStyle w:val="Bulletlevel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2332989"/>
    <w:multiLevelType w:val="hybridMultilevel"/>
    <w:tmpl w:val="50FE79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44F368A"/>
    <w:multiLevelType w:val="hybridMultilevel"/>
    <w:tmpl w:val="28E06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F9707D"/>
    <w:multiLevelType w:val="hybridMultilevel"/>
    <w:tmpl w:val="CC766C9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AA64E6"/>
    <w:multiLevelType w:val="hybridMultilevel"/>
    <w:tmpl w:val="1E1ED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F23836"/>
    <w:multiLevelType w:val="multilevel"/>
    <w:tmpl w:val="BD8AECF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137604F"/>
    <w:multiLevelType w:val="hybridMultilevel"/>
    <w:tmpl w:val="185838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E0329C"/>
    <w:multiLevelType w:val="hybridMultilevel"/>
    <w:tmpl w:val="8F205C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6E4997"/>
    <w:multiLevelType w:val="hybridMultilevel"/>
    <w:tmpl w:val="ECBEEC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602B7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BF471DD"/>
    <w:multiLevelType w:val="hybridMultilevel"/>
    <w:tmpl w:val="6B4A71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1594FE7"/>
    <w:multiLevelType w:val="hybridMultilevel"/>
    <w:tmpl w:val="321481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D20B26"/>
    <w:multiLevelType w:val="hybridMultilevel"/>
    <w:tmpl w:val="B4E07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C066E6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1"/>
  </w:num>
  <w:num w:numId="7">
    <w:abstractNumId w:val="2"/>
  </w:num>
  <w:num w:numId="8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>
    <w:abstractNumId w:val="6"/>
  </w:num>
  <w:num w:numId="10">
    <w:abstractNumId w:val="5"/>
  </w:num>
  <w:num w:numId="11">
    <w:abstractNumId w:val="16"/>
  </w:num>
  <w:num w:numId="12">
    <w:abstractNumId w:val="14"/>
  </w:num>
  <w:num w:numId="13">
    <w:abstractNumId w:val="0"/>
  </w:num>
  <w:num w:numId="14">
    <w:abstractNumId w:val="10"/>
  </w:num>
  <w:num w:numId="15">
    <w:abstractNumId w:val="15"/>
  </w:num>
  <w:num w:numId="16">
    <w:abstractNumId w:val="13"/>
  </w:num>
  <w:num w:numId="17">
    <w:abstractNumId w:val="17"/>
  </w:num>
  <w:num w:numId="18">
    <w:abstractNumId w:val="7"/>
  </w:num>
  <w:num w:numId="19">
    <w:abstractNumId w:val="11"/>
  </w:num>
  <w:num w:numId="20">
    <w:abstractNumId w:val="12"/>
  </w:num>
  <w:num w:numId="21">
    <w:abstractNumId w:val="8"/>
  </w:num>
  <w:num w:numId="22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A0MzU1MDWzNDIzNDNW0lEKTi0uzszPAykwqwUAw/x3FSwAAAA="/>
    <w:docVar w:name="__grammarly61__i" w:val="H4sIAAAAAAAEAKtWckksSQxILCpxzi/NK1GyMqwFAAEhoTITAAAA"/>
    <w:docVar w:name="__grammarly61_1" w:val="H4sIAAAAAAAEAKtWcslPLs1NzSvxTFGyUjIyMjI0SjW11DW2TLHUNTFLNdNNTDIx0DU0tUgySTRINU02sVDSUQpOLS7OzM8DaTGsBQDTCo1LQwAAAA=="/>
  </w:docVars>
  <w:rsids>
    <w:rsidRoot w:val="0058571B"/>
    <w:rsid w:val="000005C2"/>
    <w:rsid w:val="00000CF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71CD"/>
    <w:rsid w:val="00030B53"/>
    <w:rsid w:val="00041AF6"/>
    <w:rsid w:val="00044E62"/>
    <w:rsid w:val="000474AF"/>
    <w:rsid w:val="00050BA4"/>
    <w:rsid w:val="00050E29"/>
    <w:rsid w:val="00051738"/>
    <w:rsid w:val="00052548"/>
    <w:rsid w:val="00060696"/>
    <w:rsid w:val="00061CD5"/>
    <w:rsid w:val="00066912"/>
    <w:rsid w:val="00067A67"/>
    <w:rsid w:val="000754A6"/>
    <w:rsid w:val="000769CF"/>
    <w:rsid w:val="00080186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A428F"/>
    <w:rsid w:val="000A7C8B"/>
    <w:rsid w:val="000B20AE"/>
    <w:rsid w:val="000B2344"/>
    <w:rsid w:val="000B72A4"/>
    <w:rsid w:val="000B7DE5"/>
    <w:rsid w:val="000C2118"/>
    <w:rsid w:val="000C6E6E"/>
    <w:rsid w:val="000D55B4"/>
    <w:rsid w:val="000E65F0"/>
    <w:rsid w:val="000E7BDF"/>
    <w:rsid w:val="000F072C"/>
    <w:rsid w:val="000F6743"/>
    <w:rsid w:val="001006C2"/>
    <w:rsid w:val="00101BE8"/>
    <w:rsid w:val="00106389"/>
    <w:rsid w:val="00107066"/>
    <w:rsid w:val="00107B2B"/>
    <w:rsid w:val="0011085F"/>
    <w:rsid w:val="00112AC5"/>
    <w:rsid w:val="001133DD"/>
    <w:rsid w:val="00115EC3"/>
    <w:rsid w:val="00120CBE"/>
    <w:rsid w:val="00121BAE"/>
    <w:rsid w:val="00122FF9"/>
    <w:rsid w:val="001261C4"/>
    <w:rsid w:val="00127112"/>
    <w:rsid w:val="001314FB"/>
    <w:rsid w:val="001366EC"/>
    <w:rsid w:val="0014219C"/>
    <w:rsid w:val="001425ED"/>
    <w:rsid w:val="00143450"/>
    <w:rsid w:val="00144997"/>
    <w:rsid w:val="001523C0"/>
    <w:rsid w:val="001535FE"/>
    <w:rsid w:val="00153A23"/>
    <w:rsid w:val="001541F2"/>
    <w:rsid w:val="0015456D"/>
    <w:rsid w:val="00154E3A"/>
    <w:rsid w:val="00157902"/>
    <w:rsid w:val="00162EEA"/>
    <w:rsid w:val="00163164"/>
    <w:rsid w:val="00164274"/>
    <w:rsid w:val="00166253"/>
    <w:rsid w:val="001704B7"/>
    <w:rsid w:val="001710C0"/>
    <w:rsid w:val="00172AFB"/>
    <w:rsid w:val="001732CF"/>
    <w:rsid w:val="001772B8"/>
    <w:rsid w:val="00180FBF"/>
    <w:rsid w:val="00181B3F"/>
    <w:rsid w:val="00182CF4"/>
    <w:rsid w:val="00186CE1"/>
    <w:rsid w:val="00187D41"/>
    <w:rsid w:val="00191F00"/>
    <w:rsid w:val="00192F12"/>
    <w:rsid w:val="00193831"/>
    <w:rsid w:val="00193F14"/>
    <w:rsid w:val="001941BE"/>
    <w:rsid w:val="00194671"/>
    <w:rsid w:val="00195903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5C55"/>
    <w:rsid w:val="001C7C3B"/>
    <w:rsid w:val="001D5B6F"/>
    <w:rsid w:val="001E0AB8"/>
    <w:rsid w:val="001E38E0"/>
    <w:rsid w:val="001E4E72"/>
    <w:rsid w:val="001E62B3"/>
    <w:rsid w:val="001F0171"/>
    <w:rsid w:val="001F0D77"/>
    <w:rsid w:val="001F65D5"/>
    <w:rsid w:val="001F7DD8"/>
    <w:rsid w:val="00201928"/>
    <w:rsid w:val="00203E26"/>
    <w:rsid w:val="0020449C"/>
    <w:rsid w:val="00207B83"/>
    <w:rsid w:val="002113B8"/>
    <w:rsid w:val="002127DA"/>
    <w:rsid w:val="00215342"/>
    <w:rsid w:val="00215665"/>
    <w:rsid w:val="002163BB"/>
    <w:rsid w:val="0021792C"/>
    <w:rsid w:val="002240AB"/>
    <w:rsid w:val="00225E27"/>
    <w:rsid w:val="00225E37"/>
    <w:rsid w:val="00231DCA"/>
    <w:rsid w:val="00231E63"/>
    <w:rsid w:val="002416D6"/>
    <w:rsid w:val="00242E3A"/>
    <w:rsid w:val="002506CF"/>
    <w:rsid w:val="00250E76"/>
    <w:rsid w:val="0025107F"/>
    <w:rsid w:val="00260CD4"/>
    <w:rsid w:val="002639D8"/>
    <w:rsid w:val="002646FC"/>
    <w:rsid w:val="00265F77"/>
    <w:rsid w:val="00266C83"/>
    <w:rsid w:val="002676D9"/>
    <w:rsid w:val="002768DC"/>
    <w:rsid w:val="00276EF9"/>
    <w:rsid w:val="002826CD"/>
    <w:rsid w:val="0029101F"/>
    <w:rsid w:val="00294C8F"/>
    <w:rsid w:val="002A6C56"/>
    <w:rsid w:val="002B2E08"/>
    <w:rsid w:val="002C090C"/>
    <w:rsid w:val="002C1243"/>
    <w:rsid w:val="002C1815"/>
    <w:rsid w:val="002C475E"/>
    <w:rsid w:val="002C6AD6"/>
    <w:rsid w:val="002D15FD"/>
    <w:rsid w:val="002D6C2A"/>
    <w:rsid w:val="002D7A86"/>
    <w:rsid w:val="002F0E6B"/>
    <w:rsid w:val="002F45FF"/>
    <w:rsid w:val="002F6D17"/>
    <w:rsid w:val="00302887"/>
    <w:rsid w:val="003056EB"/>
    <w:rsid w:val="003071FF"/>
    <w:rsid w:val="00310652"/>
    <w:rsid w:val="00311AE0"/>
    <w:rsid w:val="00312AD2"/>
    <w:rsid w:val="0031371D"/>
    <w:rsid w:val="003170EC"/>
    <w:rsid w:val="0031789F"/>
    <w:rsid w:val="00320788"/>
    <w:rsid w:val="003233A3"/>
    <w:rsid w:val="0034455D"/>
    <w:rsid w:val="0034604B"/>
    <w:rsid w:val="00346D17"/>
    <w:rsid w:val="00347972"/>
    <w:rsid w:val="00350882"/>
    <w:rsid w:val="00353270"/>
    <w:rsid w:val="0035469B"/>
    <w:rsid w:val="0035566F"/>
    <w:rsid w:val="003559CC"/>
    <w:rsid w:val="003569D7"/>
    <w:rsid w:val="003608AC"/>
    <w:rsid w:val="00361007"/>
    <w:rsid w:val="00362973"/>
    <w:rsid w:val="00363A23"/>
    <w:rsid w:val="00363BB6"/>
    <w:rsid w:val="0036465A"/>
    <w:rsid w:val="00367406"/>
    <w:rsid w:val="00367926"/>
    <w:rsid w:val="00375793"/>
    <w:rsid w:val="00382C69"/>
    <w:rsid w:val="00390C38"/>
    <w:rsid w:val="00392748"/>
    <w:rsid w:val="00392C65"/>
    <w:rsid w:val="00392ED5"/>
    <w:rsid w:val="003A0F59"/>
    <w:rsid w:val="003A1481"/>
    <w:rsid w:val="003A1638"/>
    <w:rsid w:val="003A19DC"/>
    <w:rsid w:val="003A1B45"/>
    <w:rsid w:val="003A220C"/>
    <w:rsid w:val="003A2913"/>
    <w:rsid w:val="003A3C88"/>
    <w:rsid w:val="003B1C85"/>
    <w:rsid w:val="003B46FC"/>
    <w:rsid w:val="003B4BBE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094F"/>
    <w:rsid w:val="003E395E"/>
    <w:rsid w:val="003E5BE5"/>
    <w:rsid w:val="003E7AA3"/>
    <w:rsid w:val="003F0F60"/>
    <w:rsid w:val="003F18D1"/>
    <w:rsid w:val="003F20EC"/>
    <w:rsid w:val="003F4F0E"/>
    <w:rsid w:val="003F6096"/>
    <w:rsid w:val="003F6E06"/>
    <w:rsid w:val="003F7CC1"/>
    <w:rsid w:val="00403C7A"/>
    <w:rsid w:val="004057A6"/>
    <w:rsid w:val="00406554"/>
    <w:rsid w:val="004069AF"/>
    <w:rsid w:val="004131B0"/>
    <w:rsid w:val="00416C42"/>
    <w:rsid w:val="00422476"/>
    <w:rsid w:val="0042385C"/>
    <w:rsid w:val="00431654"/>
    <w:rsid w:val="00432823"/>
    <w:rsid w:val="00433898"/>
    <w:rsid w:val="00434926"/>
    <w:rsid w:val="00441A53"/>
    <w:rsid w:val="00443ACE"/>
    <w:rsid w:val="00444217"/>
    <w:rsid w:val="004478F4"/>
    <w:rsid w:val="00450F7A"/>
    <w:rsid w:val="00452C6D"/>
    <w:rsid w:val="00455E0B"/>
    <w:rsid w:val="004601D9"/>
    <w:rsid w:val="00462B9F"/>
    <w:rsid w:val="004659EE"/>
    <w:rsid w:val="00473E34"/>
    <w:rsid w:val="00476BA9"/>
    <w:rsid w:val="00480F3D"/>
    <w:rsid w:val="00484614"/>
    <w:rsid w:val="004936C2"/>
    <w:rsid w:val="0049379C"/>
    <w:rsid w:val="00494C41"/>
    <w:rsid w:val="00495802"/>
    <w:rsid w:val="004A1CA0"/>
    <w:rsid w:val="004A22E9"/>
    <w:rsid w:val="004A4ACD"/>
    <w:rsid w:val="004A5BC5"/>
    <w:rsid w:val="004B023D"/>
    <w:rsid w:val="004B4DC8"/>
    <w:rsid w:val="004C0909"/>
    <w:rsid w:val="004C28A8"/>
    <w:rsid w:val="004C3F97"/>
    <w:rsid w:val="004C48B5"/>
    <w:rsid w:val="004D01F2"/>
    <w:rsid w:val="004D154E"/>
    <w:rsid w:val="004D3088"/>
    <w:rsid w:val="004D3339"/>
    <w:rsid w:val="004D353F"/>
    <w:rsid w:val="004D36D7"/>
    <w:rsid w:val="004D682B"/>
    <w:rsid w:val="004E6152"/>
    <w:rsid w:val="004F096D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26430"/>
    <w:rsid w:val="00536277"/>
    <w:rsid w:val="00536F43"/>
    <w:rsid w:val="00541B9A"/>
    <w:rsid w:val="00546B25"/>
    <w:rsid w:val="005470B2"/>
    <w:rsid w:val="005510BA"/>
    <w:rsid w:val="005538C8"/>
    <w:rsid w:val="00554079"/>
    <w:rsid w:val="00554B4E"/>
    <w:rsid w:val="00556C02"/>
    <w:rsid w:val="00561764"/>
    <w:rsid w:val="00561BB2"/>
    <w:rsid w:val="00563249"/>
    <w:rsid w:val="005706E3"/>
    <w:rsid w:val="00570A65"/>
    <w:rsid w:val="005762B1"/>
    <w:rsid w:val="00580456"/>
    <w:rsid w:val="00580E73"/>
    <w:rsid w:val="0058571B"/>
    <w:rsid w:val="00593386"/>
    <w:rsid w:val="00596998"/>
    <w:rsid w:val="005A6E62"/>
    <w:rsid w:val="005B2FB3"/>
    <w:rsid w:val="005B4400"/>
    <w:rsid w:val="005C08B3"/>
    <w:rsid w:val="005C5460"/>
    <w:rsid w:val="005C7DDE"/>
    <w:rsid w:val="005D05FD"/>
    <w:rsid w:val="005D2B29"/>
    <w:rsid w:val="005D354A"/>
    <w:rsid w:val="005D3E53"/>
    <w:rsid w:val="005D506C"/>
    <w:rsid w:val="005E101D"/>
    <w:rsid w:val="005E3235"/>
    <w:rsid w:val="005E4176"/>
    <w:rsid w:val="005E4876"/>
    <w:rsid w:val="005E65B5"/>
    <w:rsid w:val="005F1AA8"/>
    <w:rsid w:val="005F3AE9"/>
    <w:rsid w:val="006007BB"/>
    <w:rsid w:val="00601DC0"/>
    <w:rsid w:val="006034CB"/>
    <w:rsid w:val="006131CE"/>
    <w:rsid w:val="006131D0"/>
    <w:rsid w:val="0061336B"/>
    <w:rsid w:val="0061544D"/>
    <w:rsid w:val="00617D6E"/>
    <w:rsid w:val="00620716"/>
    <w:rsid w:val="00621242"/>
    <w:rsid w:val="00621E30"/>
    <w:rsid w:val="00622D61"/>
    <w:rsid w:val="00624198"/>
    <w:rsid w:val="00636C28"/>
    <w:rsid w:val="0064182A"/>
    <w:rsid w:val="006428E5"/>
    <w:rsid w:val="00644958"/>
    <w:rsid w:val="0064675E"/>
    <w:rsid w:val="00647F93"/>
    <w:rsid w:val="00654A17"/>
    <w:rsid w:val="00672919"/>
    <w:rsid w:val="00686587"/>
    <w:rsid w:val="006904CF"/>
    <w:rsid w:val="00695EE2"/>
    <w:rsid w:val="0069660B"/>
    <w:rsid w:val="00696835"/>
    <w:rsid w:val="006A1B33"/>
    <w:rsid w:val="006A3C0D"/>
    <w:rsid w:val="006A48F1"/>
    <w:rsid w:val="006A71A3"/>
    <w:rsid w:val="006A7925"/>
    <w:rsid w:val="006B03F2"/>
    <w:rsid w:val="006B14C1"/>
    <w:rsid w:val="006B1639"/>
    <w:rsid w:val="006B5CA7"/>
    <w:rsid w:val="006B5E89"/>
    <w:rsid w:val="006C19B2"/>
    <w:rsid w:val="006C2021"/>
    <w:rsid w:val="006C30A0"/>
    <w:rsid w:val="006C35FF"/>
    <w:rsid w:val="006C57F2"/>
    <w:rsid w:val="006C5949"/>
    <w:rsid w:val="006C6832"/>
    <w:rsid w:val="006D1370"/>
    <w:rsid w:val="006D2BF5"/>
    <w:rsid w:val="006D2C28"/>
    <w:rsid w:val="006D3FC1"/>
    <w:rsid w:val="006D409F"/>
    <w:rsid w:val="006D7590"/>
    <w:rsid w:val="006E1756"/>
    <w:rsid w:val="006E3064"/>
    <w:rsid w:val="006E372B"/>
    <w:rsid w:val="006E5FE9"/>
    <w:rsid w:val="006E6581"/>
    <w:rsid w:val="006E71DF"/>
    <w:rsid w:val="006F1CC4"/>
    <w:rsid w:val="006F2A86"/>
    <w:rsid w:val="006F3163"/>
    <w:rsid w:val="006F46A5"/>
    <w:rsid w:val="00705FEC"/>
    <w:rsid w:val="0071147A"/>
    <w:rsid w:val="0071185D"/>
    <w:rsid w:val="007136D3"/>
    <w:rsid w:val="007155B6"/>
    <w:rsid w:val="007159E9"/>
    <w:rsid w:val="00721E01"/>
    <w:rsid w:val="007222AD"/>
    <w:rsid w:val="00724617"/>
    <w:rsid w:val="007267CF"/>
    <w:rsid w:val="00731F3F"/>
    <w:rsid w:val="00733BAB"/>
    <w:rsid w:val="0073569B"/>
    <w:rsid w:val="00737394"/>
    <w:rsid w:val="007436BF"/>
    <w:rsid w:val="007443E9"/>
    <w:rsid w:val="00745DCE"/>
    <w:rsid w:val="00750BAB"/>
    <w:rsid w:val="00753D89"/>
    <w:rsid w:val="00753DDA"/>
    <w:rsid w:val="007553D8"/>
    <w:rsid w:val="00755C9B"/>
    <w:rsid w:val="00760FE4"/>
    <w:rsid w:val="007636C2"/>
    <w:rsid w:val="00763D8B"/>
    <w:rsid w:val="007657F6"/>
    <w:rsid w:val="00765E47"/>
    <w:rsid w:val="00767FCC"/>
    <w:rsid w:val="0077125A"/>
    <w:rsid w:val="00780624"/>
    <w:rsid w:val="0078405B"/>
    <w:rsid w:val="00786F58"/>
    <w:rsid w:val="00787CC1"/>
    <w:rsid w:val="00792F4E"/>
    <w:rsid w:val="0079398D"/>
    <w:rsid w:val="00796C25"/>
    <w:rsid w:val="007A287C"/>
    <w:rsid w:val="007A3B2A"/>
    <w:rsid w:val="007A4570"/>
    <w:rsid w:val="007B0C9D"/>
    <w:rsid w:val="007B5522"/>
    <w:rsid w:val="007C09CC"/>
    <w:rsid w:val="007C0EE0"/>
    <w:rsid w:val="007C1B71"/>
    <w:rsid w:val="007C2FBB"/>
    <w:rsid w:val="007C7164"/>
    <w:rsid w:val="007C7A5B"/>
    <w:rsid w:val="007D1984"/>
    <w:rsid w:val="007D2AFE"/>
    <w:rsid w:val="007E3264"/>
    <w:rsid w:val="007E3F80"/>
    <w:rsid w:val="007E3FEA"/>
    <w:rsid w:val="007F0A0B"/>
    <w:rsid w:val="007F3A60"/>
    <w:rsid w:val="007F3D0B"/>
    <w:rsid w:val="007F7C94"/>
    <w:rsid w:val="00802FFA"/>
    <w:rsid w:val="008049F0"/>
    <w:rsid w:val="00810E4B"/>
    <w:rsid w:val="00813D30"/>
    <w:rsid w:val="00814BAA"/>
    <w:rsid w:val="00815087"/>
    <w:rsid w:val="00816B5F"/>
    <w:rsid w:val="00824295"/>
    <w:rsid w:val="00827A65"/>
    <w:rsid w:val="00830473"/>
    <w:rsid w:val="008313F3"/>
    <w:rsid w:val="008402F2"/>
    <w:rsid w:val="008405BB"/>
    <w:rsid w:val="008405F0"/>
    <w:rsid w:val="008434CD"/>
    <w:rsid w:val="00846494"/>
    <w:rsid w:val="00847B20"/>
    <w:rsid w:val="008509D3"/>
    <w:rsid w:val="00851858"/>
    <w:rsid w:val="00851F79"/>
    <w:rsid w:val="00853418"/>
    <w:rsid w:val="00857CF6"/>
    <w:rsid w:val="008610ED"/>
    <w:rsid w:val="00861C6A"/>
    <w:rsid w:val="00865199"/>
    <w:rsid w:val="00867EAF"/>
    <w:rsid w:val="00870763"/>
    <w:rsid w:val="008713EA"/>
    <w:rsid w:val="00873495"/>
    <w:rsid w:val="00873C6B"/>
    <w:rsid w:val="0088103C"/>
    <w:rsid w:val="0088426A"/>
    <w:rsid w:val="008852BA"/>
    <w:rsid w:val="00890108"/>
    <w:rsid w:val="00893877"/>
    <w:rsid w:val="0089532C"/>
    <w:rsid w:val="00896165"/>
    <w:rsid w:val="00896681"/>
    <w:rsid w:val="00896FD0"/>
    <w:rsid w:val="008A2749"/>
    <w:rsid w:val="008A2E0E"/>
    <w:rsid w:val="008A3A90"/>
    <w:rsid w:val="008A4696"/>
    <w:rsid w:val="008B06D4"/>
    <w:rsid w:val="008B4F20"/>
    <w:rsid w:val="008B7FFD"/>
    <w:rsid w:val="008C0609"/>
    <w:rsid w:val="008C2920"/>
    <w:rsid w:val="008C4307"/>
    <w:rsid w:val="008D23DF"/>
    <w:rsid w:val="008D73BF"/>
    <w:rsid w:val="008D7459"/>
    <w:rsid w:val="008D7F09"/>
    <w:rsid w:val="008E5B64"/>
    <w:rsid w:val="008E7DAA"/>
    <w:rsid w:val="008F0094"/>
    <w:rsid w:val="008F03EF"/>
    <w:rsid w:val="008F2556"/>
    <w:rsid w:val="008F340F"/>
    <w:rsid w:val="00903523"/>
    <w:rsid w:val="00903E9F"/>
    <w:rsid w:val="0090404E"/>
    <w:rsid w:val="00906281"/>
    <w:rsid w:val="0090659A"/>
    <w:rsid w:val="00910387"/>
    <w:rsid w:val="00911080"/>
    <w:rsid w:val="0091350B"/>
    <w:rsid w:val="009135DC"/>
    <w:rsid w:val="00915986"/>
    <w:rsid w:val="00917624"/>
    <w:rsid w:val="00921A3A"/>
    <w:rsid w:val="00926CB2"/>
    <w:rsid w:val="00930386"/>
    <w:rsid w:val="009309F5"/>
    <w:rsid w:val="00933237"/>
    <w:rsid w:val="00933F28"/>
    <w:rsid w:val="00943235"/>
    <w:rsid w:val="009441AD"/>
    <w:rsid w:val="009476C0"/>
    <w:rsid w:val="00961ED7"/>
    <w:rsid w:val="0096371A"/>
    <w:rsid w:val="00963E34"/>
    <w:rsid w:val="00964DFA"/>
    <w:rsid w:val="0096532D"/>
    <w:rsid w:val="0098155C"/>
    <w:rsid w:val="00983B77"/>
    <w:rsid w:val="00984913"/>
    <w:rsid w:val="00996053"/>
    <w:rsid w:val="009A0174"/>
    <w:rsid w:val="009A0B2F"/>
    <w:rsid w:val="009A1CF4"/>
    <w:rsid w:val="009A37D7"/>
    <w:rsid w:val="009A4E17"/>
    <w:rsid w:val="009A617E"/>
    <w:rsid w:val="009A6955"/>
    <w:rsid w:val="009B0065"/>
    <w:rsid w:val="009B341C"/>
    <w:rsid w:val="009B5747"/>
    <w:rsid w:val="009B5CF4"/>
    <w:rsid w:val="009C1762"/>
    <w:rsid w:val="009D2C27"/>
    <w:rsid w:val="009D7D4B"/>
    <w:rsid w:val="009E2309"/>
    <w:rsid w:val="009E42B9"/>
    <w:rsid w:val="009E4E17"/>
    <w:rsid w:val="009E7671"/>
    <w:rsid w:val="009F4C2E"/>
    <w:rsid w:val="00A014A3"/>
    <w:rsid w:val="00A027CC"/>
    <w:rsid w:val="00A03864"/>
    <w:rsid w:val="00A0412D"/>
    <w:rsid w:val="00A05B7A"/>
    <w:rsid w:val="00A20E76"/>
    <w:rsid w:val="00A21211"/>
    <w:rsid w:val="00A30F8A"/>
    <w:rsid w:val="00A34E7F"/>
    <w:rsid w:val="00A46F0A"/>
    <w:rsid w:val="00A46F25"/>
    <w:rsid w:val="00A47CC2"/>
    <w:rsid w:val="00A502BA"/>
    <w:rsid w:val="00A53125"/>
    <w:rsid w:val="00A5627C"/>
    <w:rsid w:val="00A574D8"/>
    <w:rsid w:val="00A60146"/>
    <w:rsid w:val="00A601A9"/>
    <w:rsid w:val="00A622C4"/>
    <w:rsid w:val="00A6283D"/>
    <w:rsid w:val="00A676FF"/>
    <w:rsid w:val="00A71D29"/>
    <w:rsid w:val="00A73EBA"/>
    <w:rsid w:val="00A754B4"/>
    <w:rsid w:val="00A807C1"/>
    <w:rsid w:val="00A82658"/>
    <w:rsid w:val="00A83374"/>
    <w:rsid w:val="00A85D6F"/>
    <w:rsid w:val="00A96172"/>
    <w:rsid w:val="00A97C5F"/>
    <w:rsid w:val="00AB0D6A"/>
    <w:rsid w:val="00AB0ECF"/>
    <w:rsid w:val="00AB2D55"/>
    <w:rsid w:val="00AB34BF"/>
    <w:rsid w:val="00AB43B3"/>
    <w:rsid w:val="00AB49B9"/>
    <w:rsid w:val="00AB501D"/>
    <w:rsid w:val="00AB758A"/>
    <w:rsid w:val="00AC027E"/>
    <w:rsid w:val="00AC0DF1"/>
    <w:rsid w:val="00AC1E7E"/>
    <w:rsid w:val="00AC3F27"/>
    <w:rsid w:val="00AC507D"/>
    <w:rsid w:val="00AC66E4"/>
    <w:rsid w:val="00AD04F2"/>
    <w:rsid w:val="00AD4578"/>
    <w:rsid w:val="00AD68E9"/>
    <w:rsid w:val="00AE1FDD"/>
    <w:rsid w:val="00AE2097"/>
    <w:rsid w:val="00AE4542"/>
    <w:rsid w:val="00AE56C0"/>
    <w:rsid w:val="00AF3227"/>
    <w:rsid w:val="00AF38C4"/>
    <w:rsid w:val="00AF5F83"/>
    <w:rsid w:val="00B00914"/>
    <w:rsid w:val="00B019DB"/>
    <w:rsid w:val="00B02A8E"/>
    <w:rsid w:val="00B04006"/>
    <w:rsid w:val="00B052EE"/>
    <w:rsid w:val="00B06CAD"/>
    <w:rsid w:val="00B1081F"/>
    <w:rsid w:val="00B1589C"/>
    <w:rsid w:val="00B2496B"/>
    <w:rsid w:val="00B24D41"/>
    <w:rsid w:val="00B27499"/>
    <w:rsid w:val="00B3010D"/>
    <w:rsid w:val="00B35151"/>
    <w:rsid w:val="00B35316"/>
    <w:rsid w:val="00B433F2"/>
    <w:rsid w:val="00B458E8"/>
    <w:rsid w:val="00B52CD3"/>
    <w:rsid w:val="00B5397B"/>
    <w:rsid w:val="00B53EE9"/>
    <w:rsid w:val="00B6183E"/>
    <w:rsid w:val="00B62809"/>
    <w:rsid w:val="00B633D2"/>
    <w:rsid w:val="00B71981"/>
    <w:rsid w:val="00B74F09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1826"/>
    <w:rsid w:val="00BE56B3"/>
    <w:rsid w:val="00BE676D"/>
    <w:rsid w:val="00BF04E8"/>
    <w:rsid w:val="00BF0B3F"/>
    <w:rsid w:val="00BF15F4"/>
    <w:rsid w:val="00BF16BF"/>
    <w:rsid w:val="00BF4D1F"/>
    <w:rsid w:val="00BF76BE"/>
    <w:rsid w:val="00C02A73"/>
    <w:rsid w:val="00C063D2"/>
    <w:rsid w:val="00C07FD9"/>
    <w:rsid w:val="00C10955"/>
    <w:rsid w:val="00C10D71"/>
    <w:rsid w:val="00C11212"/>
    <w:rsid w:val="00C1122A"/>
    <w:rsid w:val="00C11C4D"/>
    <w:rsid w:val="00C1712C"/>
    <w:rsid w:val="00C23E16"/>
    <w:rsid w:val="00C248E2"/>
    <w:rsid w:val="00C27E37"/>
    <w:rsid w:val="00C32713"/>
    <w:rsid w:val="00C351B8"/>
    <w:rsid w:val="00C410D9"/>
    <w:rsid w:val="00C41E88"/>
    <w:rsid w:val="00C44DB7"/>
    <w:rsid w:val="00C4510A"/>
    <w:rsid w:val="00C464AA"/>
    <w:rsid w:val="00C47F2E"/>
    <w:rsid w:val="00C50140"/>
    <w:rsid w:val="00C52BA6"/>
    <w:rsid w:val="00C57A1A"/>
    <w:rsid w:val="00C60BBD"/>
    <w:rsid w:val="00C6258F"/>
    <w:rsid w:val="00C62C41"/>
    <w:rsid w:val="00C63DF6"/>
    <w:rsid w:val="00C63E58"/>
    <w:rsid w:val="00C6495E"/>
    <w:rsid w:val="00C65CB5"/>
    <w:rsid w:val="00C670EE"/>
    <w:rsid w:val="00C67E3B"/>
    <w:rsid w:val="00C73E03"/>
    <w:rsid w:val="00C8718B"/>
    <w:rsid w:val="00C872E4"/>
    <w:rsid w:val="00C90311"/>
    <w:rsid w:val="00C91C26"/>
    <w:rsid w:val="00C960DE"/>
    <w:rsid w:val="00C97A1E"/>
    <w:rsid w:val="00CA2DD2"/>
    <w:rsid w:val="00CA73D5"/>
    <w:rsid w:val="00CB4CFD"/>
    <w:rsid w:val="00CB5068"/>
    <w:rsid w:val="00CC07CB"/>
    <w:rsid w:val="00CC1C87"/>
    <w:rsid w:val="00CC1F85"/>
    <w:rsid w:val="00CC3000"/>
    <w:rsid w:val="00CC4859"/>
    <w:rsid w:val="00CC7A35"/>
    <w:rsid w:val="00CD072A"/>
    <w:rsid w:val="00CD4CB7"/>
    <w:rsid w:val="00CD7F73"/>
    <w:rsid w:val="00CE26C5"/>
    <w:rsid w:val="00CE36AF"/>
    <w:rsid w:val="00CE47F3"/>
    <w:rsid w:val="00CE54DD"/>
    <w:rsid w:val="00CF0DA5"/>
    <w:rsid w:val="00CF4C22"/>
    <w:rsid w:val="00CF5D31"/>
    <w:rsid w:val="00CF5F3B"/>
    <w:rsid w:val="00CF791A"/>
    <w:rsid w:val="00D00513"/>
    <w:rsid w:val="00D00D7D"/>
    <w:rsid w:val="00D011B0"/>
    <w:rsid w:val="00D05678"/>
    <w:rsid w:val="00D139C8"/>
    <w:rsid w:val="00D171B0"/>
    <w:rsid w:val="00D17F81"/>
    <w:rsid w:val="00D2758C"/>
    <w:rsid w:val="00D275CA"/>
    <w:rsid w:val="00D2789B"/>
    <w:rsid w:val="00D30F8E"/>
    <w:rsid w:val="00D319B4"/>
    <w:rsid w:val="00D3300A"/>
    <w:rsid w:val="00D345AB"/>
    <w:rsid w:val="00D41566"/>
    <w:rsid w:val="00D420E5"/>
    <w:rsid w:val="00D42B06"/>
    <w:rsid w:val="00D458EC"/>
    <w:rsid w:val="00D501B0"/>
    <w:rsid w:val="00D52582"/>
    <w:rsid w:val="00D56A0E"/>
    <w:rsid w:val="00D57AD3"/>
    <w:rsid w:val="00D62F25"/>
    <w:rsid w:val="00D635FE"/>
    <w:rsid w:val="00D64A43"/>
    <w:rsid w:val="00D66A7B"/>
    <w:rsid w:val="00D70D66"/>
    <w:rsid w:val="00D729DE"/>
    <w:rsid w:val="00D73876"/>
    <w:rsid w:val="00D74394"/>
    <w:rsid w:val="00D75B6A"/>
    <w:rsid w:val="00D75BB7"/>
    <w:rsid w:val="00D82AAD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642C"/>
    <w:rsid w:val="00D977E8"/>
    <w:rsid w:val="00D97B16"/>
    <w:rsid w:val="00DA0F3F"/>
    <w:rsid w:val="00DA2E2B"/>
    <w:rsid w:val="00DA566D"/>
    <w:rsid w:val="00DA6AD9"/>
    <w:rsid w:val="00DB1C89"/>
    <w:rsid w:val="00DB3763"/>
    <w:rsid w:val="00DB4029"/>
    <w:rsid w:val="00DB5F4D"/>
    <w:rsid w:val="00DB6392"/>
    <w:rsid w:val="00DB66F2"/>
    <w:rsid w:val="00DB6D2E"/>
    <w:rsid w:val="00DB6DA5"/>
    <w:rsid w:val="00DB6E0F"/>
    <w:rsid w:val="00DC076B"/>
    <w:rsid w:val="00DC186F"/>
    <w:rsid w:val="00DC252F"/>
    <w:rsid w:val="00DC6050"/>
    <w:rsid w:val="00DD43EA"/>
    <w:rsid w:val="00DE017E"/>
    <w:rsid w:val="00DE481A"/>
    <w:rsid w:val="00DE6F44"/>
    <w:rsid w:val="00DF1B58"/>
    <w:rsid w:val="00DF7658"/>
    <w:rsid w:val="00E009DA"/>
    <w:rsid w:val="00E037D9"/>
    <w:rsid w:val="00E04927"/>
    <w:rsid w:val="00E108A6"/>
    <w:rsid w:val="00E11A48"/>
    <w:rsid w:val="00E130EB"/>
    <w:rsid w:val="00E134DA"/>
    <w:rsid w:val="00E15587"/>
    <w:rsid w:val="00E162CD"/>
    <w:rsid w:val="00E17FA5"/>
    <w:rsid w:val="00E21BFE"/>
    <w:rsid w:val="00E26930"/>
    <w:rsid w:val="00E27257"/>
    <w:rsid w:val="00E27F4F"/>
    <w:rsid w:val="00E379F2"/>
    <w:rsid w:val="00E449D0"/>
    <w:rsid w:val="00E44A34"/>
    <w:rsid w:val="00E4506A"/>
    <w:rsid w:val="00E53F99"/>
    <w:rsid w:val="00E5621B"/>
    <w:rsid w:val="00E56510"/>
    <w:rsid w:val="00E6105D"/>
    <w:rsid w:val="00E62EA8"/>
    <w:rsid w:val="00E67A6E"/>
    <w:rsid w:val="00E7016E"/>
    <w:rsid w:val="00E71B43"/>
    <w:rsid w:val="00E72453"/>
    <w:rsid w:val="00E81612"/>
    <w:rsid w:val="00E87D18"/>
    <w:rsid w:val="00E87D62"/>
    <w:rsid w:val="00E97333"/>
    <w:rsid w:val="00EA26D5"/>
    <w:rsid w:val="00EA36AB"/>
    <w:rsid w:val="00EA486E"/>
    <w:rsid w:val="00EA4FA3"/>
    <w:rsid w:val="00EA74E3"/>
    <w:rsid w:val="00EB001B"/>
    <w:rsid w:val="00EB3082"/>
    <w:rsid w:val="00EB6C33"/>
    <w:rsid w:val="00ED229B"/>
    <w:rsid w:val="00ED479D"/>
    <w:rsid w:val="00ED6019"/>
    <w:rsid w:val="00ED70D5"/>
    <w:rsid w:val="00ED7830"/>
    <w:rsid w:val="00EE18C9"/>
    <w:rsid w:val="00EE3909"/>
    <w:rsid w:val="00EF4205"/>
    <w:rsid w:val="00EF45B2"/>
    <w:rsid w:val="00EF5939"/>
    <w:rsid w:val="00F01714"/>
    <w:rsid w:val="00F0258F"/>
    <w:rsid w:val="00F02D06"/>
    <w:rsid w:val="00F056E5"/>
    <w:rsid w:val="00F06FDD"/>
    <w:rsid w:val="00F10819"/>
    <w:rsid w:val="00F11219"/>
    <w:rsid w:val="00F148B9"/>
    <w:rsid w:val="00F16843"/>
    <w:rsid w:val="00F16F35"/>
    <w:rsid w:val="00F17559"/>
    <w:rsid w:val="00F2229D"/>
    <w:rsid w:val="00F25ABB"/>
    <w:rsid w:val="00F27963"/>
    <w:rsid w:val="00F30103"/>
    <w:rsid w:val="00F30446"/>
    <w:rsid w:val="00F34474"/>
    <w:rsid w:val="00F36E3B"/>
    <w:rsid w:val="00F4135D"/>
    <w:rsid w:val="00F41F1B"/>
    <w:rsid w:val="00F42156"/>
    <w:rsid w:val="00F4297E"/>
    <w:rsid w:val="00F42F6B"/>
    <w:rsid w:val="00F46BD9"/>
    <w:rsid w:val="00F54315"/>
    <w:rsid w:val="00F60BE0"/>
    <w:rsid w:val="00F6280E"/>
    <w:rsid w:val="00F7050A"/>
    <w:rsid w:val="00F7177B"/>
    <w:rsid w:val="00F75237"/>
    <w:rsid w:val="00F75533"/>
    <w:rsid w:val="00F8036D"/>
    <w:rsid w:val="00F809DC"/>
    <w:rsid w:val="00F84E01"/>
    <w:rsid w:val="00F852D6"/>
    <w:rsid w:val="00F86EB0"/>
    <w:rsid w:val="00F92E60"/>
    <w:rsid w:val="00FA3811"/>
    <w:rsid w:val="00FA3B9F"/>
    <w:rsid w:val="00FA3F06"/>
    <w:rsid w:val="00FA4449"/>
    <w:rsid w:val="00FA4A26"/>
    <w:rsid w:val="00FA7084"/>
    <w:rsid w:val="00FA7BEF"/>
    <w:rsid w:val="00FB1105"/>
    <w:rsid w:val="00FB1929"/>
    <w:rsid w:val="00FB5BA8"/>
    <w:rsid w:val="00FB5FD9"/>
    <w:rsid w:val="00FC1613"/>
    <w:rsid w:val="00FC6727"/>
    <w:rsid w:val="00FC6862"/>
    <w:rsid w:val="00FD33AB"/>
    <w:rsid w:val="00FD4724"/>
    <w:rsid w:val="00FD4A68"/>
    <w:rsid w:val="00FD4B6B"/>
    <w:rsid w:val="00FD68ED"/>
    <w:rsid w:val="00FE2824"/>
    <w:rsid w:val="00FE2F0E"/>
    <w:rsid w:val="00FE38C3"/>
    <w:rsid w:val="00FE661F"/>
    <w:rsid w:val="00FF0400"/>
    <w:rsid w:val="00FF3D6B"/>
    <w:rsid w:val="00FF4F2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E1D9B"/>
  <w15:docId w15:val="{0D671095-6C53-4D51-95E0-0106C10C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813D30"/>
    <w:pPr>
      <w:keepNext/>
      <w:numPr>
        <w:numId w:val="3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13D30"/>
    <w:pPr>
      <w:keepNext/>
      <w:numPr>
        <w:ilvl w:val="2"/>
        <w:numId w:val="2"/>
      </w:numPr>
      <w:spacing w:before="240" w:after="120"/>
      <w:outlineLvl w:val="1"/>
    </w:pPr>
    <w:rPr>
      <w:b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C50140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231DC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link w:val="BodyTextBold"/>
    <w:rsid w:val="00C73E03"/>
    <w:rPr>
      <w:rFonts w:eastAsia="Times New Roman" w:cs="Arial"/>
      <w:b/>
      <w:szCs w:val="24"/>
    </w:rPr>
  </w:style>
  <w:style w:type="character" w:styleId="Hyperlink">
    <w:name w:val="Hyperlink"/>
    <w:unhideWhenUsed/>
    <w:rsid w:val="00647F93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EA26D5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E2097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654A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74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9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a\Documents\_Business%20Files\CiscoAcademy-Labwork\CCNA%20Security\CCNA_Security_P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FD0882-A7AC-41B8-9677-5E57589E5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CCNA_Security_PT-Template.dotx</Template>
  <TotalTime>0</TotalTime>
  <Pages>3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Paolo Alberghetti</dc:creator>
  <cp:lastModifiedBy>dholzing</cp:lastModifiedBy>
  <cp:revision>2</cp:revision>
  <cp:lastPrinted>2017-06-28T13:30:00Z</cp:lastPrinted>
  <dcterms:created xsi:type="dcterms:W3CDTF">2018-06-18T20:20:00Z</dcterms:created>
  <dcterms:modified xsi:type="dcterms:W3CDTF">2018-06-18T20:20:00Z</dcterms:modified>
</cp:coreProperties>
</file>